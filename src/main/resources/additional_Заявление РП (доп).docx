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14"/>
        <w:gridCol w:w="1620"/>
        <w:gridCol w:w="1440"/>
        <w:gridCol w:w="3363"/>
      </w:tblGrid>
      <w:tr w:rsidR="00B0585C" w14:paraId="576941C9" w14:textId="77777777">
        <w:trPr>
          <w:trHeight w:hRule="exact" w:val="1531"/>
          <w:jc w:val="center"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F639E" w14:textId="77777777"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78DD9AC8" w14:textId="77777777" w:rsidR="00B0585C" w:rsidRDefault="00A65881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14:paraId="6887EA8F" w14:textId="77777777" w:rsidR="00B0585C" w:rsidRDefault="00A65881">
            <w:pPr>
              <w:spacing w:before="240"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_____.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4C30" w14:textId="77777777"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0DFD97EB" w14:textId="77777777" w:rsidR="00B0585C" w:rsidRDefault="00A65881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</w:t>
            </w:r>
          </w:p>
          <w:p w14:paraId="54B9DAFA" w14:textId="77777777" w:rsidR="00B0585C" w:rsidRDefault="00A65881">
            <w:pPr>
              <w:spacing w:before="240"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регистрации: ____. ____.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28308" w14:textId="77777777" w:rsidR="00B0585C" w:rsidRDefault="00A65881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РЕГИСТРАЦИОННЫЙ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номер заявки</w:t>
            </w:r>
          </w:p>
          <w:p w14:paraId="5639BE6B" w14:textId="77777777" w:rsidR="00B0585C" w:rsidRDefault="00A65881">
            <w:pPr>
              <w:spacing w:before="48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</w:t>
            </w:r>
          </w:p>
          <w:p w14:paraId="004AFA19" w14:textId="77777777" w:rsidR="00B0585C" w:rsidRDefault="00A65881">
            <w:pPr>
              <w:spacing w:before="240" w:after="0" w:line="240" w:lineRule="auto"/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_____.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</w:t>
            </w:r>
          </w:p>
        </w:tc>
      </w:tr>
      <w:tr w:rsidR="00B0585C" w14:paraId="7044F1CE" w14:textId="77777777">
        <w:trPr>
          <w:trHeight w:hRule="exact" w:val="1534"/>
          <w:jc w:val="center"/>
        </w:trPr>
        <w:tc>
          <w:tcPr>
            <w:tcW w:w="5134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0D9867" w14:textId="77777777" w:rsidR="00B0585C" w:rsidRDefault="00A65881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Дополнение к З А Я В Л Е Н И Ю</w:t>
            </w:r>
          </w:p>
          <w:p w14:paraId="309CB496" w14:textId="77777777" w:rsidR="00B0585C" w:rsidRDefault="00A65881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(отметить[X])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06C89A10" w14:textId="77777777" w:rsidR="00B0585C" w:rsidRDefault="00124F8B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>key_ria_type_x_pr</w:t>
            </w:r>
            <w:proofErr w:type="spellEnd"/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  <w:r w:rsidR="00CB6DF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Программы для ЭВМ  </w:t>
            </w:r>
          </w:p>
          <w:p w14:paraId="58CB1ACC" w14:textId="77777777" w:rsidR="00B0585C" w:rsidRDefault="00124F8B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 xml:space="preserve">key_ria_type_x_bd59} </w:t>
            </w:r>
            <w:r w:rsidR="00A65881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14:paraId="02CFECCA" w14:textId="77777777" w:rsidR="00B0585C" w:rsidRDefault="00124F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 xml:space="preserve">key_ria_type_x_bd34} </w:t>
            </w:r>
            <w:r w:rsidR="00A65881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BBAB57" w14:textId="77777777"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В Федеральную службу </w:t>
            </w:r>
          </w:p>
          <w:p w14:paraId="23A91E06" w14:textId="77777777"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>по интеллектуальной собственности</w:t>
            </w:r>
          </w:p>
          <w:p w14:paraId="29F18880" w14:textId="77777777" w:rsidR="00B0585C" w:rsidRDefault="00A65881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Бережковская наб., д. 30, корп.1, г. Москва, Г-59,</w:t>
            </w:r>
          </w:p>
          <w:p w14:paraId="320E5272" w14:textId="77777777" w:rsidR="00B0585C" w:rsidRDefault="00A65881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ГСП-3, 125993</w:t>
            </w:r>
          </w:p>
          <w:p w14:paraId="6A7D9EE0" w14:textId="77777777" w:rsidR="00B0585C" w:rsidRDefault="00B0585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0585C" w14:paraId="57015A92" w14:textId="77777777">
        <w:trPr>
          <w:trHeight w:hRule="exact" w:val="908"/>
          <w:jc w:val="center"/>
        </w:trPr>
        <w:tc>
          <w:tcPr>
            <w:tcW w:w="9937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FD6466" w14:textId="77777777" w:rsidR="00B0585C" w:rsidRDefault="00A65881" w:rsidP="00A65881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путем записи на электронном носителе, в том числе записи в память ЭВМ, в целях, необходимых для предоставления государственной услуги </w:t>
            </w:r>
          </w:p>
        </w:tc>
      </w:tr>
      <w:tr w:rsidR="00B0585C" w14:paraId="0A28096E" w14:textId="77777777" w:rsidTr="006331A9">
        <w:trPr>
          <w:trHeight w:val="680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FC71BF" w14:textId="77777777" w:rsidR="00B0585C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1. Название </w:t>
            </w: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представленной на регистрацию</w:t>
            </w: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 ПРОГРАММы ДЛЯ ЭВМ ИЛИ БАЗЫ ДАННЫХ</w:t>
            </w:r>
          </w:p>
          <w:p w14:paraId="14A49D02" w14:textId="77777777" w:rsidR="00B0585C" w:rsidRPr="004501DC" w:rsidRDefault="00124F8B" w:rsidP="0046393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${</w:t>
            </w:r>
            <w:proofErr w:type="spellStart"/>
            <w:r w:rsidR="00CB6DFC" w:rsidRPr="00CB6DFC">
              <w:rPr>
                <w:rFonts w:ascii="Times New Roman" w:hAnsi="Times New Roman"/>
                <w:b/>
                <w:bCs/>
                <w:sz w:val="24"/>
                <w:szCs w:val="24"/>
              </w:rPr>
              <w:t>key_ria_title</w:t>
            </w:r>
            <w:proofErr w:type="spellEnd"/>
            <w:r w:rsidR="00CB6DFC" w:rsidRPr="00CB6DF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B0585C" w14:paraId="70A33AA4" w14:textId="77777777">
        <w:trPr>
          <w:trHeight w:val="4641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FE812D" w14:textId="77777777" w:rsidR="00B0585C" w:rsidRDefault="00A65881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2.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ПРАВООБЛАДАТЕЛЬ (ЗАЯВИТЕЛЬ(И)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ОГРН:</w:t>
            </w:r>
            <w:r w:rsidR="00E900E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1027739189323</w:t>
            </w:r>
            <w:r>
              <w:rPr>
                <w:rFonts w:ascii="Times New Roman" w:hAnsi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  <w:r>
              <w:rPr>
                <w:rFonts w:ascii="Times New Roman" w:hAnsi="Times New Roman"/>
                <w:b/>
                <w:bCs/>
              </w:rPr>
              <w:t>7728073720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0AAE6861" w14:textId="77777777" w:rsidR="00B0585C" w:rsidRDefault="00A65881">
            <w:pPr>
              <w:spacing w:before="120" w:after="0" w:line="240" w:lineRule="auto"/>
              <w:jc w:val="both"/>
              <w:rPr>
                <w:rFonts w:ascii="Times New Roman" w:hAnsi="Times New Roman"/>
                <w:iCs/>
                <w:spacing w:val="-6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b/>
                <w:iCs/>
                <w:spacing w:val="-6"/>
                <w:sz w:val="18"/>
                <w:szCs w:val="18"/>
              </w:rPr>
              <w:t>Серия и номер документа, удостоверяющего личность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  <w:u w:val="single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b/>
                <w:iCs/>
                <w:spacing w:val="-6"/>
                <w:sz w:val="16"/>
                <w:szCs w:val="16"/>
              </w:rPr>
              <w:t>СНИЛС: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>_________________</w:t>
            </w:r>
          </w:p>
          <w:p w14:paraId="5FE6FA39" w14:textId="77777777" w:rsidR="00B0585C" w:rsidRDefault="00A65881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  <w:p w14:paraId="3B1A4442" w14:textId="77777777" w:rsidR="00B0585C" w:rsidRDefault="00A65881">
            <w:pPr>
              <w:spacing w:after="6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Россия, 117198, Москва, ул. Миклухо-Маклая, д. 6</w:t>
            </w:r>
          </w:p>
          <w:p w14:paraId="79B972DD" w14:textId="77777777" w:rsidR="00B0585C" w:rsidRDefault="00A65881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</w:t>
            </w:r>
            <w:proofErr w:type="spellStart"/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ов</w:t>
            </w:r>
            <w:proofErr w:type="spellEnd"/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)-заявителя(ей) приводятся в графе 7А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)</w:t>
            </w:r>
          </w:p>
          <w:p w14:paraId="5A786EC9" w14:textId="77777777" w:rsidR="00B0585C" w:rsidRDefault="00A20C2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="00A65881">
              <w:rPr>
                <w:rFonts w:ascii="Times New Roman" w:hAnsi="Times New Roman"/>
                <w:b/>
                <w:sz w:val="18"/>
                <w:szCs w:val="18"/>
              </w:rPr>
              <w:t>создан за счет средств федерального бюджета</w:t>
            </w:r>
          </w:p>
          <w:p w14:paraId="593F0171" w14:textId="77777777" w:rsidR="00B0585C" w:rsidRDefault="00A65881">
            <w:pPr>
              <w:spacing w:before="4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Указанное лицо является: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государственным заказчиком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муниципальным заказчиком</w:t>
            </w:r>
          </w:p>
          <w:p w14:paraId="61271F85" w14:textId="77777777" w:rsidR="00B0585C" w:rsidRDefault="00A65881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исполнитель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</w:p>
          <w:p w14:paraId="34F1187E" w14:textId="77777777" w:rsidR="00B0585C" w:rsidRDefault="00B0585C">
            <w:pPr>
              <w:spacing w:before="40" w:after="0" w:line="240" w:lineRule="auto"/>
              <w:rPr>
                <w:rFonts w:ascii="Times New Roman" w:hAnsi="Times New Roman"/>
                <w:b/>
                <w:bCs/>
              </w:rPr>
            </w:pPr>
          </w:p>
          <w:p w14:paraId="2045782F" w14:textId="77777777" w:rsidR="00B0585C" w:rsidRDefault="00A20C21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>исполнителем работ по</w:t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государственному контракту</w:t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муниципальному контракту</w:t>
            </w:r>
          </w:p>
          <w:p w14:paraId="242077D2" w14:textId="77777777" w:rsidR="00B0585C" w:rsidRDefault="00A65881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заказчик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</w:p>
          <w:p w14:paraId="0CA1777A" w14:textId="77777777" w:rsidR="00B0585C" w:rsidRDefault="00B0585C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</w:rPr>
            </w:pPr>
          </w:p>
          <w:p w14:paraId="29714209" w14:textId="77777777" w:rsidR="00B0585C" w:rsidRDefault="00A65881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Контракт от:________ _________________________ 20_____ № _________________________________________________</w:t>
            </w:r>
          </w:p>
          <w:p w14:paraId="78FF2E61" w14:textId="77777777" w:rsidR="00B0585C" w:rsidRDefault="00A65881">
            <w:pPr>
              <w:spacing w:before="40" w:after="0" w:line="240" w:lineRule="auto"/>
              <w:ind w:right="-74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B0585C" w14:paraId="473F1A2D" w14:textId="77777777">
        <w:trPr>
          <w:trHeight w:val="1429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0DAC13" w14:textId="77777777" w:rsidR="00B0585C" w:rsidRDefault="00463CC3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B8E17E1" wp14:editId="6536BD8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B8B13D" w14:textId="77777777" w:rsidR="00B0585C" w:rsidRDefault="00A65881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E17E1" id="Rectangle 2" o:spid="_x0000_s1026" style="position:absolute;left:0;text-align:left;margin-left:333pt;margin-top:3.75pt;width:162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" o:allowincell="f" filled="f" stroked="f" strokeweight="0">
                      <v:textbox inset="0,0,0,0">
                        <w:txbxContent>
                          <w:p w14:paraId="2EB8B13D" w14:textId="77777777" w:rsidR="00B0585C" w:rsidRDefault="00A65881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14:paraId="448F308A" w14:textId="644B2AB4" w:rsidR="00B0585C" w:rsidRPr="00A40BD2" w:rsidRDefault="00A6588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Фамилия  имя  отчество: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="006E3F44"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2</w:t>
            </w:r>
            <w:r w:rsidR="006E3F44"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_fullname_long}</w:t>
            </w:r>
          </w:p>
          <w:p w14:paraId="4445FD97" w14:textId="3272F0D4" w:rsidR="00B0585C" w:rsidRDefault="00A65881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_dob_day}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="006E3F44"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2</w:t>
            </w:r>
            <w:r w:rsidR="006E3F44"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_dob_month}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_dob_year}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="006E3F44"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2</w:t>
            </w:r>
            <w:r w:rsidR="006E3F44"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_citizenship}</w:t>
            </w:r>
          </w:p>
          <w:p w14:paraId="4C1E736E" w14:textId="77777777" w:rsidR="00B0585C" w:rsidRDefault="00A65881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B0585C" w14:paraId="6E70FC81" w14:textId="77777777">
        <w:trPr>
          <w:trHeight w:val="69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DC1AAB" w14:textId="77777777" w:rsidR="00B0585C" w:rsidRDefault="00A6588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14:paraId="48F808A8" w14:textId="1EF833BF" w:rsidR="00B0585C" w:rsidRDefault="00124F8B" w:rsidP="006E3F44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31644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2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address</w:t>
            </w:r>
            <w:proofErr w:type="spellEnd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B0585C" w14:paraId="670E22EF" w14:textId="77777777" w:rsidTr="00A40BD2">
        <w:trPr>
          <w:trHeight w:val="676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93DB25" w14:textId="77777777" w:rsidR="00B0585C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14:paraId="664B0510" w14:textId="36F5042F" w:rsidR="00B0585C" w:rsidRDefault="00124F8B" w:rsidP="006E3F44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31644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2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contribution</w:t>
            </w:r>
            <w:proofErr w:type="spellEnd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B0585C" w14:paraId="4D305E12" w14:textId="77777777">
        <w:trPr>
          <w:trHeight w:val="130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5F08C9" w14:textId="77777777" w:rsidR="00B0585C" w:rsidRDefault="00A6588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14:paraId="6CE0D850" w14:textId="77777777" w:rsidR="00B0585C" w:rsidRDefault="00A20C2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14:paraId="08D77857" w14:textId="77777777" w:rsidR="00B0585C" w:rsidRDefault="00A20C2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 w:rsidR="00A65881"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</w:tbl>
    <w:p w14:paraId="5395C8C8" w14:textId="77777777" w:rsidR="00B0585C" w:rsidRDefault="00B0585C">
      <w:pPr>
        <w:tabs>
          <w:tab w:val="left" w:pos="446"/>
        </w:tabs>
        <w:spacing w:before="60" w:after="0" w:line="240" w:lineRule="auto"/>
        <w:ind w:firstLine="142"/>
        <w:jc w:val="both"/>
        <w:rPr>
          <w:rFonts w:ascii="Times New Roman" w:hAnsi="Times New Roman"/>
          <w:b/>
          <w:bCs/>
          <w:sz w:val="20"/>
          <w:szCs w:val="20"/>
        </w:rPr>
        <w:sectPr w:rsidR="00B0585C">
          <w:type w:val="continuous"/>
          <w:pgSz w:w="11906" w:h="16838"/>
          <w:pgMar w:top="964" w:right="794" w:bottom="964" w:left="1077" w:header="709" w:footer="709" w:gutter="0"/>
          <w:cols w:space="708"/>
          <w:docGrid w:linePitch="360"/>
        </w:sectPr>
      </w:pPr>
    </w:p>
    <w:tbl>
      <w:tblPr>
        <w:tblW w:w="100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056"/>
      </w:tblGrid>
      <w:tr w:rsidR="00427551" w14:paraId="1C4F79D5" w14:textId="77777777">
        <w:trPr>
          <w:trHeight w:val="1419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447E3E" w14:textId="77777777" w:rsidR="00427551" w:rsidRDefault="00427551" w:rsidP="00427551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0118CA9" wp14:editId="3C4DCDBE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4012BE" w14:textId="77777777" w:rsidR="00427551" w:rsidRDefault="00427551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18CA9" id="_x0000_s1027" style="position:absolute;left:0;text-align:left;margin-left:333pt;margin-top:3.75pt;width:162pt;height: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" o:allowincell="f" filled="f" stroked="f" strokeweight="0">
                      <v:textbox inset="0,0,0,0">
                        <w:txbxContent>
                          <w:p w14:paraId="4E4012BE" w14:textId="77777777" w:rsidR="00427551" w:rsidRDefault="00427551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14:paraId="42ABE558" w14:textId="67D00622" w:rsidR="00427551" w:rsidRPr="00A40BD2" w:rsidRDefault="00427551" w:rsidP="0042755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Фамилия  имя  отчество: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_fullname_long}</w:t>
            </w:r>
          </w:p>
          <w:p w14:paraId="578A2C1F" w14:textId="593BB481" w:rsidR="00427551" w:rsidRDefault="00427551" w:rsidP="00427551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3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_dob_day}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3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_dob_month}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3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_dob_year}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3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_citizenship}</w:t>
            </w:r>
          </w:p>
          <w:p w14:paraId="6ACB8237" w14:textId="77777777" w:rsidR="00427551" w:rsidRDefault="00427551" w:rsidP="00427551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427551" w14:paraId="73319ADE" w14:textId="77777777">
        <w:trPr>
          <w:trHeight w:val="738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01B1FA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14:paraId="4C15963E" w14:textId="2F6A92CB"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31644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3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address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 w14:paraId="41DB7AE2" w14:textId="77777777">
        <w:trPr>
          <w:trHeight w:val="827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0F2864" w14:textId="77777777" w:rsidR="00427551" w:rsidRDefault="00427551" w:rsidP="0042755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14:paraId="4D8D53FA" w14:textId="39CFBED9"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31644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3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contribution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 w14:paraId="704A2B89" w14:textId="77777777">
        <w:trPr>
          <w:trHeight w:val="1247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05FA82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14:paraId="2C680EDE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14:paraId="2F0F129F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  <w:tr w:rsidR="00427551" w14:paraId="328EC2EB" w14:textId="77777777">
        <w:trPr>
          <w:trHeight w:val="1243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751570" w14:textId="77777777" w:rsidR="00427551" w:rsidRDefault="00427551" w:rsidP="00427551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0FDABB28" wp14:editId="554AB96F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4B6F19" w14:textId="77777777" w:rsidR="00427551" w:rsidRDefault="00427551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ABB28" id="_x0000_s1028" style="position:absolute;left:0;text-align:left;margin-left:333pt;margin-top:3.75pt;width:162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" o:allowincell="f" filled="f" stroked="f" strokeweight="0">
                      <v:textbox inset="0,0,0,0">
                        <w:txbxContent>
                          <w:p w14:paraId="454B6F19" w14:textId="77777777" w:rsidR="00427551" w:rsidRDefault="00427551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14:paraId="6EC44E77" w14:textId="3CBE9CAB" w:rsidR="00427551" w:rsidRPr="00A40BD2" w:rsidRDefault="00427551" w:rsidP="0042755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Фамилия имя отчество: </w:t>
            </w:r>
            <w:r w:rsidR="00124F8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_fullname_long}</w:t>
            </w:r>
          </w:p>
          <w:p w14:paraId="7C0310D4" w14:textId="7EC37B3E" w:rsidR="00427551" w:rsidRDefault="00427551" w:rsidP="00427551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Дата рождения:</w:t>
            </w:r>
            <w:r w:rsidR="00316446" w:rsidRPr="00316446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число: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4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_dob_day}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4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_dob_month}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4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_dob_year}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</w:t>
            </w:r>
            <w:r w:rsidR="00316446" w:rsidRPr="00316446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4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_citizenship}</w:t>
            </w:r>
          </w:p>
          <w:p w14:paraId="1CA9A0E9" w14:textId="77777777" w:rsidR="00427551" w:rsidRDefault="00427551" w:rsidP="00427551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427551" w14:paraId="5220372F" w14:textId="77777777">
        <w:trPr>
          <w:trHeight w:val="843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D874A9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14:paraId="70002F37" w14:textId="1A7F0FA7"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31644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4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address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 w14:paraId="5587D328" w14:textId="77777777">
        <w:trPr>
          <w:trHeight w:val="843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F1D69F" w14:textId="77777777" w:rsidR="00427551" w:rsidRDefault="00427551" w:rsidP="0042755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14:paraId="30C375B8" w14:textId="5D8E3D14"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31644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4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contribution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 w14:paraId="6FE4F2F1" w14:textId="77777777">
        <w:trPr>
          <w:trHeight w:val="1279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6BC9207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14:paraId="1B3AF0FC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14:paraId="3F3BB03D" w14:textId="77777777"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  <w:tr w:rsidR="00B0585C" w14:paraId="389BEE23" w14:textId="77777777">
        <w:trPr>
          <w:trHeight w:val="1732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48FF23" w14:textId="77777777" w:rsidR="00B0585C" w:rsidRDefault="00A65881">
            <w:pPr>
              <w:spacing w:before="24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>
              <w:rPr>
                <w:rFonts w:ascii="Times New Roman" w:hAnsi="Times New Roman"/>
                <w:b/>
                <w:bCs/>
                <w:noProof/>
              </w:rPr>
              <w:t>_______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14:paraId="3470B7A9" w14:textId="77777777"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14:paraId="63428EFB" w14:textId="77777777"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14:paraId="0B74230E" w14:textId="77777777"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14:paraId="01718AD5" w14:textId="77777777" w:rsidR="00B0585C" w:rsidRDefault="00A6588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>
              <w:rPr>
                <w:rFonts w:ascii="Times New Roman" w:hAnsi="Times New Roman"/>
                <w:b/>
                <w:bCs/>
                <w:noProof/>
              </w:rPr>
              <w:t>_______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14:paraId="7BE7D070" w14:textId="77777777"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14:paraId="07344856" w14:textId="77777777"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14:paraId="7BC7BC9E" w14:textId="77777777" w:rsidR="00B0585C" w:rsidRDefault="00B0585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</w:p>
        </w:tc>
      </w:tr>
      <w:tr w:rsidR="00B0585C" w14:paraId="46014003" w14:textId="77777777">
        <w:trPr>
          <w:trHeight w:val="3242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8E8E" w14:textId="77777777" w:rsidR="00B0585C" w:rsidRDefault="00A65881">
            <w:pPr>
              <w:spacing w:before="12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ЗАЯВИТЕЛЯ (ЕЙ) (ПРАВООБЛАДАТЕЛЯ(ЕЙ) ИЛИ ЕГО (ИХ) ПРЕДСТАВИТЕЛЯ(ЕЙ)</w:t>
            </w:r>
          </w:p>
          <w:p w14:paraId="4368AF42" w14:textId="77777777" w:rsidR="008227D3" w:rsidRPr="007F4B00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2218505E" w14:textId="77777777" w:rsidR="008227D3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Первый проректор –</w:t>
            </w:r>
          </w:p>
          <w:p w14:paraId="19CFF460" w14:textId="77777777" w:rsidR="008227D3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проректор по научной работе                                                                                         Н.</w:t>
            </w:r>
            <w:r w:rsidR="00C71AEC">
              <w:rPr>
                <w:rFonts w:ascii="Times New Roman" w:hAnsi="Times New Roman"/>
                <w:b/>
                <w:bCs/>
              </w:rPr>
              <w:t> </w:t>
            </w:r>
            <w:r>
              <w:rPr>
                <w:rFonts w:ascii="Times New Roman" w:hAnsi="Times New Roman"/>
                <w:b/>
                <w:bCs/>
              </w:rPr>
              <w:t>С. Кирабаев</w:t>
            </w:r>
          </w:p>
          <w:p w14:paraId="59DED2A0" w14:textId="77777777" w:rsidR="008227D3" w:rsidRPr="007F4B00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54433677" w14:textId="77777777" w:rsidR="00B0585C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</w:t>
            </w:r>
            <w:r w:rsidR="006331A9">
              <w:rPr>
                <w:rFonts w:ascii="Times New Roman" w:hAnsi="Times New Roman"/>
                <w:b/>
                <w:bCs/>
              </w:rPr>
              <w:t xml:space="preserve">       «______»_____________</w:t>
            </w:r>
            <w:r w:rsidR="00124F8B">
              <w:rPr>
                <w:rFonts w:ascii="Times New Roman" w:hAnsi="Times New Roman"/>
                <w:b/>
                <w:bCs/>
              </w:rPr>
              <w:t>${</w:t>
            </w:r>
            <w:proofErr w:type="spellStart"/>
            <w:r w:rsidR="00427551" w:rsidRPr="00427551">
              <w:rPr>
                <w:rFonts w:ascii="Times New Roman" w:hAnsi="Times New Roman"/>
                <w:b/>
                <w:bCs/>
              </w:rPr>
              <w:t>key_ria_year</w:t>
            </w:r>
            <w:proofErr w:type="spellEnd"/>
            <w:r w:rsidR="00427551" w:rsidRPr="00427551">
              <w:rPr>
                <w:rFonts w:ascii="Times New Roman" w:hAnsi="Times New Roman"/>
                <w:b/>
                <w:bCs/>
              </w:rPr>
              <w:t>}</w:t>
            </w:r>
          </w:p>
          <w:p w14:paraId="318D541D" w14:textId="77777777" w:rsidR="00B0585C" w:rsidRDefault="00A65881">
            <w:pPr>
              <w:spacing w:before="60"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</w:rPr>
              <w:t>_____________________________________________________________________________________</w:t>
            </w:r>
            <w:r w:rsidR="001D4F34">
              <w:rPr>
                <w:rFonts w:ascii="Times New Roman" w:hAnsi="Times New Roman"/>
                <w:b/>
                <w:bCs/>
              </w:rPr>
              <w:t>_</w:t>
            </w:r>
            <w:r>
              <w:rPr>
                <w:rFonts w:ascii="Times New Roman" w:hAnsi="Times New Roman"/>
                <w:b/>
                <w:bCs/>
              </w:rPr>
              <w:t>_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печати. </w:t>
            </w:r>
          </w:p>
          <w:p w14:paraId="15E0B10F" w14:textId="77777777" w:rsidR="00B0585C" w:rsidRDefault="00A65881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с указанием даты подписания заявления. </w:t>
            </w:r>
          </w:p>
          <w:p w14:paraId="67F53BBA" w14:textId="77777777" w:rsidR="00B0585C" w:rsidRDefault="00A65881" w:rsidP="001D4F3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39018D14" w14:textId="77777777" w:rsidR="00B0585C" w:rsidRDefault="00B0585C" w:rsidP="00124F8B"/>
    <w:sectPr w:rsidR="00B0585C" w:rsidSect="00A20C21">
      <w:type w:val="continuous"/>
      <w:pgSz w:w="11906" w:h="16838"/>
      <w:pgMar w:top="964" w:right="102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8B"/>
    <w:rsid w:val="000810C0"/>
    <w:rsid w:val="00124F8B"/>
    <w:rsid w:val="00167881"/>
    <w:rsid w:val="00193762"/>
    <w:rsid w:val="001D4F34"/>
    <w:rsid w:val="00227CAE"/>
    <w:rsid w:val="00316446"/>
    <w:rsid w:val="003215FE"/>
    <w:rsid w:val="00402238"/>
    <w:rsid w:val="00427551"/>
    <w:rsid w:val="004501DC"/>
    <w:rsid w:val="0046393C"/>
    <w:rsid w:val="00463CC3"/>
    <w:rsid w:val="005A6C50"/>
    <w:rsid w:val="006331A9"/>
    <w:rsid w:val="00652BD5"/>
    <w:rsid w:val="006A42B3"/>
    <w:rsid w:val="006E3F44"/>
    <w:rsid w:val="007509DC"/>
    <w:rsid w:val="007720F7"/>
    <w:rsid w:val="008227D3"/>
    <w:rsid w:val="009A7A88"/>
    <w:rsid w:val="00A20C21"/>
    <w:rsid w:val="00A40BD2"/>
    <w:rsid w:val="00A65881"/>
    <w:rsid w:val="00A77D96"/>
    <w:rsid w:val="00B0585C"/>
    <w:rsid w:val="00B150DD"/>
    <w:rsid w:val="00B228C1"/>
    <w:rsid w:val="00B40AD2"/>
    <w:rsid w:val="00C71AEC"/>
    <w:rsid w:val="00CB6DFC"/>
    <w:rsid w:val="00CD3EE2"/>
    <w:rsid w:val="00DB7372"/>
    <w:rsid w:val="00E900E9"/>
    <w:rsid w:val="00EA3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710B72"/>
  <w15:docId w15:val="{39190AE3-FDC5-4FF7-8FE6-AE66767E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0C21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47;&#1072;&#1103;&#1074;&#1083;&#1077;&#1085;&#1080;&#1077;%20&#1056;&#1055;%20(&#1076;&#1086;&#108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9A901-7D95-4159-ADED-BB794FD44F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D4581-5C70-4EB8-B794-9AC2C8BF1118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3.xml><?xml version="1.0" encoding="utf-8"?>
<ds:datastoreItem xmlns:ds="http://schemas.openxmlformats.org/officeDocument/2006/customXml" ds:itemID="{CF508574-02CB-44D5-86C5-45D926079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РП (доп).dotx</Template>
  <TotalTime>2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ВХОДЯЩИЙ НОМЕР ВК</vt:lpstr>
      <vt:lpstr>ВХОДЯЩИЙ НОМЕР ВК</vt:lpstr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Денис Матюшкин</dc:creator>
  <cp:keywords/>
  <dc:description/>
  <cp:lastModifiedBy>Матюшкин Денис Владимирович</cp:lastModifiedBy>
  <cp:revision>2</cp:revision>
  <cp:lastPrinted>2017-12-05T10:26:00Z</cp:lastPrinted>
  <dcterms:created xsi:type="dcterms:W3CDTF">2024-04-29T14:13:00Z</dcterms:created>
  <dcterms:modified xsi:type="dcterms:W3CDTF">2024-05-21T22:43:00Z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