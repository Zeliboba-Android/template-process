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CA4D" w14:textId="77777777" w:rsidR="00AF199A" w:rsidRDefault="00AF199A" w:rsidP="000249FB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</w:p>
    <w:p w14:paraId="08BEC25E" w14:textId="77777777" w:rsidR="000249FB" w:rsidRPr="001F722B" w:rsidRDefault="000249FB" w:rsidP="000249FB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  <w:r w:rsidRPr="001F722B">
        <w:rPr>
          <w:rStyle w:val="FontStyle15"/>
          <w:sz w:val="24"/>
          <w:szCs w:val="24"/>
        </w:rPr>
        <w:t>Служебное задание</w:t>
      </w:r>
    </w:p>
    <w:p w14:paraId="19335430" w14:textId="111E6B50" w:rsidR="000249FB" w:rsidRPr="001F722B" w:rsidRDefault="002E1FFD" w:rsidP="000249FB">
      <w:pPr>
        <w:pStyle w:val="Style2"/>
        <w:widowControl/>
        <w:spacing w:before="14"/>
        <w:jc w:val="center"/>
        <w:rPr>
          <w:rStyle w:val="FontStyle16"/>
          <w:sz w:val="24"/>
          <w:szCs w:val="24"/>
        </w:rPr>
      </w:pPr>
      <w:r w:rsidRPr="001F722B">
        <w:rPr>
          <w:rStyle w:val="FontStyle16"/>
          <w:sz w:val="24"/>
          <w:szCs w:val="24"/>
        </w:rPr>
        <w:t xml:space="preserve">на </w:t>
      </w:r>
      <w:r w:rsidR="00EC1FF8" w:rsidRPr="001F722B">
        <w:rPr>
          <w:rStyle w:val="FontStyle16"/>
          <w:sz w:val="24"/>
          <w:szCs w:val="24"/>
        </w:rPr>
        <w:t xml:space="preserve">создание </w:t>
      </w:r>
      <w:r w:rsidR="00726FB7">
        <w:rPr>
          <w:rStyle w:val="FontStyle16"/>
          <w:sz w:val="24"/>
          <w:szCs w:val="24"/>
        </w:rPr>
        <w:t>${</w:t>
      </w:r>
      <w:proofErr w:type="spellStart"/>
      <w:r w:rsidR="00267839" w:rsidRPr="00267839">
        <w:rPr>
          <w:rStyle w:val="FontStyle16"/>
          <w:sz w:val="24"/>
          <w:szCs w:val="24"/>
        </w:rPr>
        <w:t>key_ria_type_long</w:t>
      </w:r>
      <w:proofErr w:type="spellEnd"/>
      <w:r w:rsidR="00267839" w:rsidRPr="00267839">
        <w:rPr>
          <w:rStyle w:val="FontStyle16"/>
          <w:sz w:val="24"/>
          <w:szCs w:val="24"/>
        </w:rPr>
        <w:t>}</w:t>
      </w:r>
      <w:r w:rsidR="00682681" w:rsidRPr="001F722B">
        <w:rPr>
          <w:rStyle w:val="FontStyle16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3"/>
        <w:gridCol w:w="4622"/>
      </w:tblGrid>
      <w:tr w:rsidR="00267839" w14:paraId="76C3CA89" w14:textId="77777777" w:rsidTr="00267839">
        <w:tc>
          <w:tcPr>
            <w:tcW w:w="4785" w:type="dxa"/>
          </w:tcPr>
          <w:p w14:paraId="61316637" w14:textId="5B9B4A74" w:rsidR="00267839" w:rsidRDefault="00726FB7" w:rsidP="00267839">
            <w:pPr>
              <w:pStyle w:val="Style3"/>
              <w:widowControl/>
              <w:tabs>
                <w:tab w:val="left" w:pos="2835"/>
              </w:tabs>
              <w:spacing w:before="115"/>
              <w:ind w:right="14"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rStyle w:val="FontStyle16"/>
                <w:sz w:val="24"/>
                <w:szCs w:val="24"/>
                <w:lang w:val="en-US"/>
              </w:rPr>
              <w:t>${</w:t>
            </w:r>
            <w:proofErr w:type="spellStart"/>
            <w:r w:rsidR="00267839" w:rsidRPr="00267839">
              <w:rPr>
                <w:rStyle w:val="FontStyle16"/>
                <w:sz w:val="24"/>
                <w:szCs w:val="24"/>
                <w:lang w:val="en-US"/>
              </w:rPr>
              <w:t>key_ria_officialtask_startdate</w:t>
            </w:r>
            <w:proofErr w:type="spellEnd"/>
            <w:r w:rsidR="00267839" w:rsidRPr="00267839">
              <w:rPr>
                <w:rStyle w:val="FontStyle16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3F2B2F56" w14:textId="77777777" w:rsidR="00267839" w:rsidRDefault="00267839" w:rsidP="00267839">
            <w:pPr>
              <w:pStyle w:val="Style3"/>
              <w:widowControl/>
              <w:tabs>
                <w:tab w:val="left" w:pos="2835"/>
              </w:tabs>
              <w:spacing w:before="115"/>
              <w:ind w:right="14"/>
              <w:jc w:val="right"/>
              <w:rPr>
                <w:rStyle w:val="FontStyle16"/>
                <w:sz w:val="24"/>
                <w:szCs w:val="24"/>
                <w:lang w:val="en-US"/>
              </w:rPr>
            </w:pPr>
            <w:r w:rsidRPr="00267839">
              <w:rPr>
                <w:rStyle w:val="FontStyle16"/>
                <w:sz w:val="24"/>
                <w:szCs w:val="24"/>
                <w:lang w:val="en-US"/>
              </w:rPr>
              <w:t xml:space="preserve">№ </w:t>
            </w:r>
            <w:r w:rsidRPr="00607D36">
              <w:rPr>
                <w:rStyle w:val="FontStyle16"/>
                <w:sz w:val="24"/>
                <w:szCs w:val="24"/>
              </w:rPr>
              <w:t>б</w:t>
            </w:r>
            <w:r w:rsidRPr="00267839">
              <w:rPr>
                <w:rStyle w:val="FontStyle16"/>
                <w:sz w:val="24"/>
                <w:szCs w:val="24"/>
                <w:lang w:val="en-US"/>
              </w:rPr>
              <w:t>/</w:t>
            </w:r>
            <w:r w:rsidRPr="00607D36">
              <w:rPr>
                <w:rStyle w:val="FontStyle16"/>
                <w:sz w:val="24"/>
                <w:szCs w:val="24"/>
              </w:rPr>
              <w:t>н</w:t>
            </w:r>
          </w:p>
        </w:tc>
      </w:tr>
    </w:tbl>
    <w:p w14:paraId="503DD0DF" w14:textId="77777777" w:rsidR="00EC1FF8" w:rsidRPr="00607D36" w:rsidRDefault="00EC1FF8" w:rsidP="00C057EC">
      <w:pPr>
        <w:pStyle w:val="Style4"/>
        <w:widowControl/>
        <w:spacing w:before="192"/>
        <w:rPr>
          <w:rStyle w:val="FontStyle16"/>
          <w:sz w:val="24"/>
          <w:szCs w:val="24"/>
          <w:u w:val="single"/>
        </w:rPr>
      </w:pPr>
      <w:r w:rsidRPr="00607D36">
        <w:t xml:space="preserve">Федеральное государственное автономное образовательное учреждение высшего образования «Российский университет дружбы народов» </w:t>
      </w:r>
      <w:r w:rsidRPr="00607D36">
        <w:rPr>
          <w:rStyle w:val="FontStyle16"/>
          <w:sz w:val="24"/>
          <w:szCs w:val="24"/>
        </w:rPr>
        <w:t>в лице</w:t>
      </w:r>
      <w:r w:rsidR="00B12D33">
        <w:rPr>
          <w:rStyle w:val="FontStyle16"/>
          <w:sz w:val="24"/>
          <w:szCs w:val="24"/>
        </w:rPr>
        <w:t xml:space="preserve"> первого</w:t>
      </w:r>
      <w:r w:rsidRPr="00607D36">
        <w:rPr>
          <w:rStyle w:val="FontStyle16"/>
          <w:sz w:val="24"/>
          <w:szCs w:val="24"/>
        </w:rPr>
        <w:t xml:space="preserve"> проректора</w:t>
      </w:r>
      <w:r w:rsidR="00B12D33">
        <w:rPr>
          <w:rStyle w:val="FontStyle16"/>
          <w:sz w:val="24"/>
          <w:szCs w:val="24"/>
        </w:rPr>
        <w:t xml:space="preserve"> – проректора</w:t>
      </w:r>
      <w:r w:rsidRPr="00607D36">
        <w:rPr>
          <w:rStyle w:val="FontStyle16"/>
          <w:sz w:val="24"/>
          <w:szCs w:val="24"/>
        </w:rPr>
        <w:t xml:space="preserve"> по научной работе поручает работнику:</w:t>
      </w:r>
    </w:p>
    <w:p w14:paraId="6E82D273" w14:textId="77777777" w:rsidR="00EC1FF8" w:rsidRPr="00607D36" w:rsidRDefault="00EC1FF8" w:rsidP="00C057EC">
      <w:pPr>
        <w:pStyle w:val="Style4"/>
        <w:widowControl/>
        <w:spacing w:before="192"/>
        <w:rPr>
          <w:rStyle w:val="FontStyle16"/>
          <w:sz w:val="24"/>
          <w:szCs w:val="24"/>
          <w:u w:val="single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5227"/>
        <w:gridCol w:w="3533"/>
      </w:tblGrid>
      <w:tr w:rsidR="000249FB" w:rsidRPr="00607D36" w14:paraId="7D79B2CB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8502" w14:textId="77777777" w:rsidR="000249FB" w:rsidRPr="00607D36" w:rsidRDefault="000249FB" w:rsidP="00C057EC">
            <w:pPr>
              <w:pStyle w:val="Style12"/>
              <w:widowControl/>
              <w:ind w:left="202"/>
              <w:jc w:val="both"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№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B61AF" w14:textId="77777777" w:rsidR="000249FB" w:rsidRPr="00607D36" w:rsidRDefault="000249FB" w:rsidP="00C057EC">
            <w:pPr>
              <w:pStyle w:val="Style12"/>
              <w:widowControl/>
              <w:ind w:left="2621"/>
              <w:jc w:val="both"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ФИО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6D1C" w14:textId="77777777" w:rsidR="000249FB" w:rsidRPr="00607D36" w:rsidRDefault="000249FB" w:rsidP="00C057EC">
            <w:pPr>
              <w:pStyle w:val="Style12"/>
              <w:widowControl/>
              <w:ind w:left="451"/>
              <w:jc w:val="both"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наименование должности</w:t>
            </w:r>
          </w:p>
        </w:tc>
      </w:tr>
      <w:tr w:rsidR="000249FB" w:rsidRPr="00726FB7" w14:paraId="5A9F2B23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D1E0A" w14:textId="77777777" w:rsidR="000249FB" w:rsidRPr="00607D36" w:rsidRDefault="000249FB" w:rsidP="00C057EC">
            <w:pPr>
              <w:pStyle w:val="Style12"/>
              <w:widowControl/>
              <w:ind w:left="269"/>
              <w:jc w:val="both"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4F0F" w14:textId="3D36988F" w:rsidR="000249FB" w:rsidRPr="00D02390" w:rsidRDefault="00726FB7" w:rsidP="00C057EC">
            <w:pPr>
              <w:jc w:val="both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 w:rsidR="00D02390" w:rsidRPr="00D02390">
              <w:rPr>
                <w:b/>
                <w:bCs/>
                <w:lang w:val="en-US"/>
              </w:rPr>
              <w:t>key_ria_officialtask_responsible_fullname_long_da</w:t>
            </w:r>
            <w:proofErr w:type="spellEnd"/>
            <w:r w:rsidR="00D02390" w:rsidRPr="00D02390">
              <w:rPr>
                <w:b/>
                <w:bCs/>
                <w:lang w:val="en-US"/>
              </w:rPr>
              <w:t>}</w:t>
            </w:r>
          </w:p>
          <w:p w14:paraId="4513BBBB" w14:textId="77777777" w:rsidR="000249FB" w:rsidRPr="00D02390" w:rsidRDefault="000249FB" w:rsidP="00C057EC">
            <w:pPr>
              <w:pStyle w:val="Style12"/>
              <w:widowControl/>
              <w:jc w:val="both"/>
              <w:rPr>
                <w:rStyle w:val="FontStyle16"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5C123" w14:textId="5332BA92" w:rsidR="00C057EC" w:rsidRPr="00D02390" w:rsidRDefault="00726FB7" w:rsidP="00B12D33">
            <w:pPr>
              <w:pStyle w:val="Style12"/>
              <w:widowControl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rStyle w:val="FontStyle16"/>
                <w:sz w:val="24"/>
                <w:szCs w:val="24"/>
                <w:lang w:val="en-US"/>
              </w:rPr>
              <w:t>${</w:t>
            </w:r>
            <w:proofErr w:type="spellStart"/>
            <w:r w:rsidR="00D02390" w:rsidRPr="00D02390">
              <w:rPr>
                <w:rStyle w:val="FontStyle16"/>
                <w:sz w:val="24"/>
                <w:szCs w:val="24"/>
                <w:lang w:val="en-US"/>
              </w:rPr>
              <w:t>key_ria_officialtask_responsible_position</w:t>
            </w:r>
            <w:proofErr w:type="spellEnd"/>
            <w:r w:rsidR="00D02390" w:rsidRPr="00D02390">
              <w:rPr>
                <w:rStyle w:val="FontStyle16"/>
                <w:sz w:val="24"/>
                <w:szCs w:val="24"/>
                <w:lang w:val="en-US"/>
              </w:rPr>
              <w:t>}</w:t>
            </w:r>
          </w:p>
        </w:tc>
      </w:tr>
    </w:tbl>
    <w:p w14:paraId="2746CC3C" w14:textId="2CFB097A" w:rsidR="00761F67" w:rsidRPr="00607D36" w:rsidRDefault="00364360" w:rsidP="00761F67">
      <w:pPr>
        <w:pStyle w:val="Style9"/>
        <w:widowControl/>
        <w:spacing w:before="182" w:line="274" w:lineRule="exact"/>
        <w:ind w:right="-1"/>
        <w:jc w:val="both"/>
        <w:rPr>
          <w:rStyle w:val="FontStyle16"/>
          <w:sz w:val="24"/>
          <w:szCs w:val="24"/>
        </w:rPr>
      </w:pPr>
      <w:r w:rsidRPr="00607D36">
        <w:t xml:space="preserve">в пределах выполнения его трудовых обязанностей провести научное исследование по </w:t>
      </w:r>
      <w:r w:rsidR="00761F67" w:rsidRPr="00607D36">
        <w:t xml:space="preserve">теме: </w:t>
      </w:r>
      <w:r w:rsidR="000D57B9" w:rsidRPr="00607D36">
        <w:t>«</w:t>
      </w:r>
      <w:r w:rsidR="00726FB7">
        <w:rPr>
          <w:b/>
          <w:i/>
        </w:rPr>
        <w:t>${</w:t>
      </w:r>
      <w:proofErr w:type="spellStart"/>
      <w:r w:rsidR="00D02390" w:rsidRPr="00D02390">
        <w:rPr>
          <w:b/>
          <w:i/>
        </w:rPr>
        <w:t>key_ria_title</w:t>
      </w:r>
      <w:proofErr w:type="spellEnd"/>
      <w:r w:rsidR="00D02390" w:rsidRPr="00D02390">
        <w:rPr>
          <w:b/>
          <w:i/>
        </w:rPr>
        <w:t>}</w:t>
      </w:r>
      <w:r w:rsidR="000D57B9" w:rsidRPr="00CB05BE">
        <w:rPr>
          <w:b/>
          <w:i/>
        </w:rPr>
        <w:t>»</w:t>
      </w:r>
      <w:r w:rsidR="00761F67" w:rsidRPr="00CB05BE">
        <w:rPr>
          <w:b/>
          <w:i/>
        </w:rPr>
        <w:t>.</w:t>
      </w:r>
    </w:p>
    <w:p w14:paraId="6215F090" w14:textId="77777777" w:rsidR="00761F67" w:rsidRPr="00607D36" w:rsidRDefault="00761F67" w:rsidP="00761F67">
      <w:pPr>
        <w:widowControl/>
        <w:jc w:val="both"/>
        <w:rPr>
          <w:bCs/>
        </w:rPr>
      </w:pPr>
    </w:p>
    <w:p w14:paraId="7EBAAB2F" w14:textId="77777777" w:rsidR="00607D36" w:rsidRPr="00A12268" w:rsidRDefault="00761F67" w:rsidP="00A12268">
      <w:pPr>
        <w:widowControl/>
        <w:jc w:val="both"/>
        <w:rPr>
          <w:rStyle w:val="FontStyle16"/>
          <w:i/>
          <w:iCs/>
          <w:sz w:val="24"/>
          <w:szCs w:val="24"/>
        </w:rPr>
      </w:pPr>
      <w:r w:rsidRPr="00343581">
        <w:rPr>
          <w:rStyle w:val="FontStyle16"/>
          <w:sz w:val="24"/>
          <w:szCs w:val="24"/>
        </w:rPr>
        <w:t xml:space="preserve">Основные требования к результату: </w:t>
      </w:r>
    </w:p>
    <w:p w14:paraId="5A463956" w14:textId="70F12FCA" w:rsidR="00D02390" w:rsidRDefault="00726FB7" w:rsidP="00D02390">
      <w:pPr>
        <w:pStyle w:val="a3"/>
        <w:numPr>
          <w:ilvl w:val="0"/>
          <w:numId w:val="5"/>
        </w:numPr>
        <w:spacing w:before="120"/>
      </w:pPr>
      <w:r>
        <w:t>${</w:t>
      </w:r>
      <w:proofErr w:type="spellStart"/>
      <w:r w:rsidR="00D02390" w:rsidRPr="00D02390">
        <w:t>key_ria_officialtask_requirements</w:t>
      </w:r>
      <w:proofErr w:type="spellEnd"/>
      <w:r w:rsidR="00D02390" w:rsidRPr="00D02390">
        <w:t>}</w:t>
      </w:r>
    </w:p>
    <w:p w14:paraId="53127D78" w14:textId="77777777" w:rsidR="000249FB" w:rsidRPr="001F722B" w:rsidRDefault="000249FB" w:rsidP="00761F67">
      <w:pPr>
        <w:pStyle w:val="Style9"/>
        <w:widowControl/>
        <w:spacing w:before="182" w:line="274" w:lineRule="exact"/>
        <w:ind w:right="-1"/>
        <w:jc w:val="both"/>
        <w:rPr>
          <w:rStyle w:val="FontStyle16"/>
          <w:sz w:val="24"/>
          <w:szCs w:val="24"/>
        </w:rPr>
      </w:pPr>
    </w:p>
    <w:p w14:paraId="07644DA6" w14:textId="77777777" w:rsidR="00A61D2D" w:rsidRPr="00B12D33" w:rsidRDefault="00A61D2D" w:rsidP="00A61D2D">
      <w:pPr>
        <w:pStyle w:val="Style4"/>
        <w:widowControl/>
        <w:spacing w:line="240" w:lineRule="auto"/>
        <w:ind w:firstLine="0"/>
        <w:rPr>
          <w:rStyle w:val="FontStyle16"/>
          <w:b/>
          <w:sz w:val="24"/>
          <w:szCs w:val="24"/>
        </w:rPr>
      </w:pPr>
      <w:r w:rsidRPr="00B12D33">
        <w:rPr>
          <w:rStyle w:val="FontStyle16"/>
          <w:b/>
          <w:sz w:val="24"/>
          <w:szCs w:val="24"/>
        </w:rPr>
        <w:t xml:space="preserve">Первый проректор </w:t>
      </w:r>
      <w:r w:rsidR="00B12D33" w:rsidRPr="00B12D33">
        <w:rPr>
          <w:rStyle w:val="FontStyle16"/>
          <w:b/>
          <w:sz w:val="24"/>
          <w:szCs w:val="24"/>
        </w:rPr>
        <w:t xml:space="preserve">– </w:t>
      </w:r>
    </w:p>
    <w:p w14:paraId="2E037FBF" w14:textId="77777777" w:rsidR="00A61D2D" w:rsidRPr="00B12D33" w:rsidRDefault="00A61D2D" w:rsidP="00A61D2D">
      <w:pPr>
        <w:pStyle w:val="Style4"/>
        <w:widowControl/>
        <w:spacing w:line="240" w:lineRule="auto"/>
        <w:ind w:firstLine="0"/>
        <w:rPr>
          <w:rStyle w:val="FontStyle16"/>
          <w:b/>
          <w:sz w:val="24"/>
          <w:szCs w:val="24"/>
        </w:rPr>
      </w:pPr>
      <w:r w:rsidRPr="00B12D33">
        <w:rPr>
          <w:rStyle w:val="FontStyle16"/>
          <w:b/>
          <w:sz w:val="24"/>
          <w:szCs w:val="24"/>
        </w:rPr>
        <w:t>проректор по научной работе</w:t>
      </w:r>
      <w:r w:rsidRPr="00B12D33">
        <w:rPr>
          <w:rStyle w:val="FontStyle16"/>
          <w:b/>
          <w:sz w:val="24"/>
          <w:szCs w:val="24"/>
        </w:rPr>
        <w:tab/>
      </w:r>
      <w:r w:rsidRPr="00B12D33">
        <w:rPr>
          <w:rStyle w:val="FontStyle16"/>
          <w:b/>
          <w:sz w:val="24"/>
          <w:szCs w:val="24"/>
        </w:rPr>
        <w:tab/>
      </w:r>
      <w:r w:rsidRPr="00B12D33">
        <w:rPr>
          <w:rStyle w:val="FontStyle16"/>
          <w:b/>
          <w:sz w:val="24"/>
          <w:szCs w:val="24"/>
        </w:rPr>
        <w:tab/>
      </w:r>
      <w:r w:rsidRPr="00B12D33">
        <w:rPr>
          <w:rStyle w:val="FontStyle16"/>
          <w:b/>
          <w:sz w:val="24"/>
          <w:szCs w:val="24"/>
        </w:rPr>
        <w:tab/>
      </w:r>
      <w:r w:rsidRPr="00B12D33">
        <w:rPr>
          <w:rStyle w:val="FontStyle16"/>
          <w:b/>
          <w:sz w:val="24"/>
          <w:szCs w:val="24"/>
        </w:rPr>
        <w:tab/>
      </w:r>
      <w:r w:rsidRPr="00B12D33">
        <w:rPr>
          <w:rStyle w:val="FontStyle16"/>
          <w:b/>
          <w:sz w:val="24"/>
          <w:szCs w:val="24"/>
        </w:rPr>
        <w:tab/>
        <w:t>Н.</w:t>
      </w:r>
      <w:r w:rsidR="00986E98">
        <w:rPr>
          <w:rStyle w:val="FontStyle16"/>
          <w:b/>
          <w:sz w:val="24"/>
          <w:szCs w:val="24"/>
        </w:rPr>
        <w:t> </w:t>
      </w:r>
      <w:r w:rsidRPr="00B12D33">
        <w:rPr>
          <w:rStyle w:val="FontStyle16"/>
          <w:b/>
          <w:sz w:val="24"/>
          <w:szCs w:val="24"/>
        </w:rPr>
        <w:t xml:space="preserve">С. </w:t>
      </w:r>
      <w:proofErr w:type="spellStart"/>
      <w:r w:rsidRPr="00B12D33">
        <w:rPr>
          <w:rStyle w:val="FontStyle16"/>
          <w:b/>
          <w:sz w:val="24"/>
          <w:szCs w:val="24"/>
        </w:rPr>
        <w:t>Кирабаев</w:t>
      </w:r>
      <w:proofErr w:type="spellEnd"/>
    </w:p>
    <w:p w14:paraId="57487CD4" w14:textId="77777777" w:rsidR="000249FB" w:rsidRPr="00607D36" w:rsidRDefault="000249FB" w:rsidP="000249FB">
      <w:pPr>
        <w:pStyle w:val="Style4"/>
        <w:widowControl/>
        <w:spacing w:before="86" w:line="278" w:lineRule="exact"/>
        <w:ind w:firstLine="0"/>
        <w:jc w:val="left"/>
        <w:rPr>
          <w:rStyle w:val="FontStyle16"/>
          <w:sz w:val="24"/>
          <w:szCs w:val="24"/>
        </w:rPr>
      </w:pPr>
    </w:p>
    <w:p w14:paraId="12E9C4EF" w14:textId="77777777" w:rsidR="000249FB" w:rsidRDefault="000249FB" w:rsidP="000249FB">
      <w:pPr>
        <w:pStyle w:val="Style4"/>
        <w:widowControl/>
        <w:spacing w:before="86" w:line="278" w:lineRule="exact"/>
        <w:ind w:firstLine="0"/>
        <w:jc w:val="left"/>
        <w:rPr>
          <w:rStyle w:val="FontStyle16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620"/>
      </w:tblGrid>
      <w:tr w:rsidR="00D02390" w:rsidRPr="00726FB7" w14:paraId="685BACE6" w14:textId="77777777" w:rsidTr="00EF64F1">
        <w:tc>
          <w:tcPr>
            <w:tcW w:w="4419" w:type="dxa"/>
          </w:tcPr>
          <w:p w14:paraId="2D34B83A" w14:textId="77777777" w:rsidR="00D02390" w:rsidRDefault="00D02390" w:rsidP="00D02390">
            <w:pPr>
              <w:pStyle w:val="Style5"/>
              <w:widowControl/>
              <w:tabs>
                <w:tab w:val="left" w:pos="4181"/>
              </w:tabs>
              <w:contextualSpacing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Со служебным заданием ознакомлен</w:t>
            </w:r>
          </w:p>
          <w:p w14:paraId="5A8C53C6" w14:textId="77777777" w:rsidR="00D02390" w:rsidRDefault="00D02390" w:rsidP="00D02390">
            <w:pPr>
              <w:pStyle w:val="Style4"/>
              <w:widowControl/>
              <w:spacing w:line="240" w:lineRule="auto"/>
              <w:ind w:firstLine="0"/>
              <w:contextualSpacing/>
              <w:jc w:val="left"/>
              <w:rPr>
                <w:rStyle w:val="FontStyle16"/>
                <w:sz w:val="24"/>
                <w:szCs w:val="24"/>
              </w:rPr>
            </w:pPr>
            <w:r w:rsidRPr="00607D36">
              <w:rPr>
                <w:rStyle w:val="FontStyle16"/>
                <w:sz w:val="24"/>
                <w:szCs w:val="24"/>
              </w:rPr>
              <w:t>и</w:t>
            </w:r>
            <w:r w:rsidRPr="00D02390">
              <w:rPr>
                <w:rStyle w:val="FontStyle16"/>
                <w:sz w:val="24"/>
                <w:szCs w:val="24"/>
              </w:rPr>
              <w:t xml:space="preserve"> </w:t>
            </w:r>
            <w:r w:rsidRPr="00607D36">
              <w:rPr>
                <w:rStyle w:val="FontStyle16"/>
                <w:sz w:val="24"/>
                <w:szCs w:val="24"/>
              </w:rPr>
              <w:t>согласен</w:t>
            </w:r>
            <w:r w:rsidRPr="00D02390">
              <w:rPr>
                <w:rStyle w:val="FontStyle16"/>
                <w:sz w:val="24"/>
                <w:szCs w:val="24"/>
              </w:rPr>
              <w:t>:</w:t>
            </w:r>
          </w:p>
        </w:tc>
        <w:tc>
          <w:tcPr>
            <w:tcW w:w="4620" w:type="dxa"/>
          </w:tcPr>
          <w:p w14:paraId="5476B070" w14:textId="330AD12C" w:rsidR="00D02390" w:rsidRPr="00D02390" w:rsidRDefault="00726FB7" w:rsidP="00D02390">
            <w:pPr>
              <w:pStyle w:val="Style4"/>
              <w:widowControl/>
              <w:spacing w:before="86" w:line="278" w:lineRule="exact"/>
              <w:ind w:firstLine="0"/>
              <w:jc w:val="right"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rStyle w:val="FontStyle16"/>
                <w:sz w:val="24"/>
                <w:szCs w:val="24"/>
                <w:lang w:val="en-US"/>
              </w:rPr>
              <w:t>${</w:t>
            </w:r>
            <w:proofErr w:type="spellStart"/>
            <w:r w:rsidR="00D02390" w:rsidRPr="00D02390">
              <w:rPr>
                <w:rStyle w:val="FontStyle16"/>
                <w:sz w:val="24"/>
                <w:szCs w:val="24"/>
                <w:lang w:val="en-US"/>
              </w:rPr>
              <w:t>key_ria_officialtask_responsible_fullname_short</w:t>
            </w:r>
            <w:proofErr w:type="spellEnd"/>
            <w:r w:rsidR="00D02390" w:rsidRPr="00D02390">
              <w:rPr>
                <w:rStyle w:val="FontStyle16"/>
                <w:sz w:val="24"/>
                <w:szCs w:val="24"/>
                <w:lang w:val="en-US"/>
              </w:rPr>
              <w:t>}</w:t>
            </w:r>
          </w:p>
        </w:tc>
      </w:tr>
    </w:tbl>
    <w:p w14:paraId="2004E932" w14:textId="77777777" w:rsidR="000249FB" w:rsidRPr="00D02390" w:rsidRDefault="000249FB" w:rsidP="00D02390">
      <w:pPr>
        <w:pStyle w:val="Style5"/>
        <w:widowControl/>
        <w:tabs>
          <w:tab w:val="left" w:pos="4181"/>
        </w:tabs>
        <w:rPr>
          <w:rStyle w:val="FontStyle16"/>
          <w:sz w:val="24"/>
          <w:szCs w:val="24"/>
          <w:lang w:val="en-US"/>
        </w:rPr>
      </w:pPr>
    </w:p>
    <w:sectPr w:rsidR="000249FB" w:rsidRPr="00D02390" w:rsidSect="000E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30B"/>
    <w:multiLevelType w:val="hybridMultilevel"/>
    <w:tmpl w:val="7A928F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E5C56"/>
    <w:multiLevelType w:val="hybridMultilevel"/>
    <w:tmpl w:val="6B900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44FE4"/>
    <w:multiLevelType w:val="hybridMultilevel"/>
    <w:tmpl w:val="2AB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E1771"/>
    <w:multiLevelType w:val="hybridMultilevel"/>
    <w:tmpl w:val="E820B47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76792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3744923">
    <w:abstractNumId w:val="1"/>
  </w:num>
  <w:num w:numId="3" w16cid:durableId="680934068">
    <w:abstractNumId w:val="2"/>
  </w:num>
  <w:num w:numId="4" w16cid:durableId="964778977">
    <w:abstractNumId w:val="3"/>
  </w:num>
  <w:num w:numId="5" w16cid:durableId="110449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B7"/>
    <w:rsid w:val="000249FB"/>
    <w:rsid w:val="0004346F"/>
    <w:rsid w:val="00077E35"/>
    <w:rsid w:val="000971C9"/>
    <w:rsid w:val="000A4791"/>
    <w:rsid w:val="000D57B9"/>
    <w:rsid w:val="000E2D4B"/>
    <w:rsid w:val="00187677"/>
    <w:rsid w:val="001C6EA2"/>
    <w:rsid w:val="001F722B"/>
    <w:rsid w:val="00203D73"/>
    <w:rsid w:val="002218B2"/>
    <w:rsid w:val="00245132"/>
    <w:rsid w:val="00266304"/>
    <w:rsid w:val="00267839"/>
    <w:rsid w:val="00274A35"/>
    <w:rsid w:val="0028246F"/>
    <w:rsid w:val="002E1FFD"/>
    <w:rsid w:val="00340145"/>
    <w:rsid w:val="00343581"/>
    <w:rsid w:val="0036222F"/>
    <w:rsid w:val="00364360"/>
    <w:rsid w:val="003A264A"/>
    <w:rsid w:val="003C640E"/>
    <w:rsid w:val="0043142E"/>
    <w:rsid w:val="00486A77"/>
    <w:rsid w:val="00493AAF"/>
    <w:rsid w:val="004B262B"/>
    <w:rsid w:val="004F3B58"/>
    <w:rsid w:val="00564BA8"/>
    <w:rsid w:val="00572DFF"/>
    <w:rsid w:val="005B4F5F"/>
    <w:rsid w:val="005C2ACF"/>
    <w:rsid w:val="00607D36"/>
    <w:rsid w:val="006141D1"/>
    <w:rsid w:val="0062160D"/>
    <w:rsid w:val="0063698C"/>
    <w:rsid w:val="00652B18"/>
    <w:rsid w:val="00667895"/>
    <w:rsid w:val="00682681"/>
    <w:rsid w:val="006C5FE6"/>
    <w:rsid w:val="006F753C"/>
    <w:rsid w:val="00713E7B"/>
    <w:rsid w:val="00726FB7"/>
    <w:rsid w:val="00761F67"/>
    <w:rsid w:val="007806EC"/>
    <w:rsid w:val="00792AA3"/>
    <w:rsid w:val="007975A8"/>
    <w:rsid w:val="007B01F9"/>
    <w:rsid w:val="007D0446"/>
    <w:rsid w:val="007E2402"/>
    <w:rsid w:val="007E5065"/>
    <w:rsid w:val="00807717"/>
    <w:rsid w:val="00894994"/>
    <w:rsid w:val="00897A3E"/>
    <w:rsid w:val="00926AC2"/>
    <w:rsid w:val="0097294E"/>
    <w:rsid w:val="00986E98"/>
    <w:rsid w:val="009945E4"/>
    <w:rsid w:val="009A6484"/>
    <w:rsid w:val="009E5D16"/>
    <w:rsid w:val="009F3919"/>
    <w:rsid w:val="00A12268"/>
    <w:rsid w:val="00A40BA6"/>
    <w:rsid w:val="00A55F36"/>
    <w:rsid w:val="00A61D2D"/>
    <w:rsid w:val="00A65689"/>
    <w:rsid w:val="00A76C45"/>
    <w:rsid w:val="00A86EF9"/>
    <w:rsid w:val="00AA7B72"/>
    <w:rsid w:val="00AC5C09"/>
    <w:rsid w:val="00AD6894"/>
    <w:rsid w:val="00AD7ED9"/>
    <w:rsid w:val="00AF199A"/>
    <w:rsid w:val="00B1048B"/>
    <w:rsid w:val="00B12D33"/>
    <w:rsid w:val="00B5527E"/>
    <w:rsid w:val="00B56F5E"/>
    <w:rsid w:val="00B74D1D"/>
    <w:rsid w:val="00BC3189"/>
    <w:rsid w:val="00C057EC"/>
    <w:rsid w:val="00C23809"/>
    <w:rsid w:val="00C869C0"/>
    <w:rsid w:val="00CB05BE"/>
    <w:rsid w:val="00CD77A7"/>
    <w:rsid w:val="00D02390"/>
    <w:rsid w:val="00D23FE4"/>
    <w:rsid w:val="00D34CF9"/>
    <w:rsid w:val="00D46D60"/>
    <w:rsid w:val="00DC4EBC"/>
    <w:rsid w:val="00DE5649"/>
    <w:rsid w:val="00E104DE"/>
    <w:rsid w:val="00E26263"/>
    <w:rsid w:val="00E53F45"/>
    <w:rsid w:val="00E62243"/>
    <w:rsid w:val="00E812AE"/>
    <w:rsid w:val="00EC1FF8"/>
    <w:rsid w:val="00ED3329"/>
    <w:rsid w:val="00EF16AD"/>
    <w:rsid w:val="00EF64F1"/>
    <w:rsid w:val="00F31E50"/>
    <w:rsid w:val="00F850E4"/>
    <w:rsid w:val="00FB3EE4"/>
    <w:rsid w:val="00FC779F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A3D79D"/>
  <w15:docId w15:val="{C47E51FD-9773-4355-86DC-C61B845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49FB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0249FB"/>
  </w:style>
  <w:style w:type="paragraph" w:customStyle="1" w:styleId="Style2">
    <w:name w:val="Style2"/>
    <w:basedOn w:val="a"/>
    <w:rsid w:val="000249FB"/>
  </w:style>
  <w:style w:type="paragraph" w:customStyle="1" w:styleId="Style3">
    <w:name w:val="Style3"/>
    <w:basedOn w:val="a"/>
    <w:rsid w:val="000249FB"/>
  </w:style>
  <w:style w:type="paragraph" w:customStyle="1" w:styleId="Style4">
    <w:name w:val="Style4"/>
    <w:basedOn w:val="a"/>
    <w:rsid w:val="000249FB"/>
    <w:pPr>
      <w:spacing w:line="274" w:lineRule="exact"/>
      <w:ind w:firstLine="710"/>
      <w:jc w:val="both"/>
    </w:pPr>
  </w:style>
  <w:style w:type="paragraph" w:customStyle="1" w:styleId="Style5">
    <w:name w:val="Style5"/>
    <w:basedOn w:val="a"/>
    <w:rsid w:val="000249FB"/>
  </w:style>
  <w:style w:type="paragraph" w:customStyle="1" w:styleId="Style8">
    <w:name w:val="Style8"/>
    <w:basedOn w:val="a"/>
    <w:rsid w:val="000249FB"/>
  </w:style>
  <w:style w:type="paragraph" w:customStyle="1" w:styleId="Style9">
    <w:name w:val="Style9"/>
    <w:basedOn w:val="a"/>
    <w:rsid w:val="000249FB"/>
    <w:pPr>
      <w:spacing w:line="278" w:lineRule="exact"/>
    </w:pPr>
  </w:style>
  <w:style w:type="paragraph" w:customStyle="1" w:styleId="Style12">
    <w:name w:val="Style12"/>
    <w:basedOn w:val="a"/>
    <w:rsid w:val="000249FB"/>
  </w:style>
  <w:style w:type="character" w:customStyle="1" w:styleId="FontStyle15">
    <w:name w:val="Font Style15"/>
    <w:rsid w:val="000249F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6">
    <w:name w:val="Font Style16"/>
    <w:rsid w:val="000249FB"/>
    <w:rPr>
      <w:rFonts w:ascii="Times New Roman" w:hAnsi="Times New Roman" w:cs="Times New Roman" w:hint="default"/>
      <w:sz w:val="22"/>
      <w:szCs w:val="22"/>
    </w:rPr>
  </w:style>
  <w:style w:type="paragraph" w:styleId="a3">
    <w:name w:val="List Paragraph"/>
    <w:basedOn w:val="a"/>
    <w:uiPriority w:val="34"/>
    <w:qFormat/>
    <w:rsid w:val="00B12D33"/>
    <w:pPr>
      <w:ind w:left="720"/>
      <w:contextualSpacing/>
    </w:pPr>
  </w:style>
  <w:style w:type="table" w:styleId="a4">
    <w:name w:val="Table Grid"/>
    <w:basedOn w:val="a1"/>
    <w:rsid w:val="00267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7;&#1083;&#1091;&#1078;&#1077;&#1073;&#1085;&#1086;&#1077;%20&#1079;&#1072;&#1076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B51A9-38E9-45B5-8A51-85170D0EEB0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F2F88C91-537D-48D4-865A-F347A6156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F3E2F-0772-486A-B610-4E709DED0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Служебное задание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Служебное задание</vt:lpstr>
      <vt:lpstr>Служебное задание</vt:lpstr>
    </vt:vector>
  </TitlesOfParts>
  <Company>РУДН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Служебное задание</dc:title>
  <dc:subject/>
  <dc:creator>Дмитрий Миронов</dc:creator>
  <cp:keywords/>
  <cp:lastModifiedBy>Дмитрий Миронов</cp:lastModifiedBy>
  <cp:revision>1</cp:revision>
  <cp:lastPrinted>2015-07-07T06:46:00Z</cp:lastPrinted>
  <dcterms:created xsi:type="dcterms:W3CDTF">2024-04-29T14:14:00Z</dcterms:created>
  <dcterms:modified xsi:type="dcterms:W3CDTF">2024-04-29T14:15:00Z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