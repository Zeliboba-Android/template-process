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47C" w:rsidRDefault="00DE798C" w:rsidP="00D644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="00D6447C">
        <w:rPr>
          <w:b/>
          <w:sz w:val="28"/>
          <w:szCs w:val="28"/>
        </w:rPr>
        <w:t xml:space="preserve">едеральное государственное </w:t>
      </w:r>
      <w:r w:rsidR="0049016F">
        <w:rPr>
          <w:b/>
          <w:sz w:val="28"/>
          <w:szCs w:val="28"/>
        </w:rPr>
        <w:t>автономное</w:t>
      </w:r>
      <w:r w:rsidR="00D6447C">
        <w:rPr>
          <w:b/>
          <w:sz w:val="28"/>
          <w:szCs w:val="28"/>
        </w:rPr>
        <w:t xml:space="preserve"> образовательное учреждение</w:t>
      </w:r>
    </w:p>
    <w:p w:rsidR="00D6447C" w:rsidRDefault="00D6447C" w:rsidP="00D644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образования</w:t>
      </w:r>
    </w:p>
    <w:p w:rsidR="00D6447C" w:rsidRDefault="00D6447C" w:rsidP="00D644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«Российский университет дружбы народов»</w:t>
      </w:r>
    </w:p>
    <w:p w:rsidR="00D6447C" w:rsidRPr="00C73C6F" w:rsidRDefault="00D6447C" w:rsidP="003F4D27">
      <w:pPr>
        <w:spacing w:after="2800"/>
        <w:jc w:val="center"/>
        <w:rPr>
          <w:b/>
          <w:sz w:val="28"/>
          <w:szCs w:val="28"/>
        </w:rPr>
      </w:pPr>
      <w:r w:rsidRPr="00C73C6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РУДН</w:t>
      </w:r>
      <w:r w:rsidRPr="00C73C6F">
        <w:rPr>
          <w:b/>
          <w:sz w:val="28"/>
          <w:szCs w:val="28"/>
        </w:rPr>
        <w:t>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703"/>
      </w:tblGrid>
      <w:tr w:rsidR="003F4D27" w:rsidRPr="002340FC" w:rsidTr="003F4D27">
        <w:trPr>
          <w:trHeight w:val="2268"/>
        </w:trPr>
        <w:tc>
          <w:tcPr>
            <w:tcW w:w="9345" w:type="dxa"/>
            <w:gridSpan w:val="2"/>
          </w:tcPr>
          <w:p w:rsidR="003F4D27" w:rsidRDefault="002340FC" w:rsidP="003F4D27">
            <w:pPr>
              <w:pStyle w:val="RIATitle"/>
            </w:pPr>
            <w:r>
              <w:t>${</w:t>
            </w:r>
            <w:proofErr w:type="spellStart"/>
            <w:r w:rsidR="003F4D27">
              <w:t>key_ria_title</w:t>
            </w:r>
            <w:proofErr w:type="spellEnd"/>
            <w:r w:rsidR="003F4D27">
              <w:t>}</w:t>
            </w:r>
          </w:p>
          <w:p w:rsidR="003F4D27" w:rsidRDefault="003F4D27" w:rsidP="003F4D27">
            <w:pPr>
              <w:pStyle w:val="RIAType"/>
            </w:pPr>
            <w:r w:rsidRPr="006F43BB">
              <w:t>(</w:t>
            </w:r>
            <w:r w:rsidR="002340FC">
              <w:t>${</w:t>
            </w:r>
            <w:proofErr w:type="spellStart"/>
            <w:r>
              <w:t>key_ria_type</w:t>
            </w:r>
            <w:r w:rsidRPr="00C41DE3">
              <w:t>_</w:t>
            </w:r>
            <w:r>
              <w:t>long</w:t>
            </w:r>
            <w:proofErr w:type="spellEnd"/>
            <w:r>
              <w:t>}</w:t>
            </w:r>
            <w:r w:rsidRPr="006F43BB">
              <w:t>)</w:t>
            </w:r>
          </w:p>
        </w:tc>
      </w:tr>
      <w:tr w:rsidR="0099157F" w:rsidTr="003F4D27">
        <w:trPr>
          <w:trHeight w:val="7237"/>
        </w:trPr>
        <w:tc>
          <w:tcPr>
            <w:tcW w:w="4642" w:type="dxa"/>
          </w:tcPr>
          <w:p w:rsidR="0099157F" w:rsidRDefault="0099157F" w:rsidP="00E116B6">
            <w:pPr>
              <w:tabs>
                <w:tab w:val="left" w:pos="0"/>
              </w:tabs>
              <w:ind w:right="567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Авторы</w:t>
            </w:r>
            <w:r w:rsidRPr="00C1694B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703" w:type="dxa"/>
          </w:tcPr>
          <w:p w:rsidR="00C73C6F" w:rsidRPr="00C73C6F" w:rsidRDefault="002340FC" w:rsidP="006F43BB">
            <w:pPr>
              <w:tabs>
                <w:tab w:val="left" w:pos="0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${</w:t>
            </w:r>
            <w:proofErr w:type="spellStart"/>
            <w:r w:rsidR="00E116B6">
              <w:rPr>
                <w:b/>
                <w:sz w:val="28"/>
                <w:szCs w:val="28"/>
                <w:lang w:val="en-US"/>
              </w:rPr>
              <w:t>key_ri</w:t>
            </w:r>
            <w:r w:rsidR="006F43BB">
              <w:rPr>
                <w:b/>
                <w:sz w:val="28"/>
                <w:szCs w:val="28"/>
                <w:lang w:val="en-US"/>
              </w:rPr>
              <w:t>a</w:t>
            </w:r>
            <w:r w:rsidR="00E116B6">
              <w:rPr>
                <w:b/>
                <w:sz w:val="28"/>
                <w:szCs w:val="28"/>
                <w:lang w:val="en-US"/>
              </w:rPr>
              <w:t>_authors</w:t>
            </w:r>
            <w:r w:rsidR="00160069">
              <w:rPr>
                <w:b/>
                <w:sz w:val="28"/>
                <w:szCs w:val="28"/>
                <w:lang w:val="en-US"/>
              </w:rPr>
              <w:t>_short</w:t>
            </w:r>
            <w:proofErr w:type="spellEnd"/>
            <w:r w:rsidR="00E116B6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C73C6F" w:rsidTr="003F4D27">
        <w:trPr>
          <w:trHeight w:val="552"/>
        </w:trPr>
        <w:tc>
          <w:tcPr>
            <w:tcW w:w="9345" w:type="dxa"/>
            <w:gridSpan w:val="2"/>
            <w:vAlign w:val="center"/>
          </w:tcPr>
          <w:p w:rsidR="00C73C6F" w:rsidRDefault="002340FC" w:rsidP="00C73C6F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lang w:val="en-US"/>
              </w:rPr>
              <w:t>${</w:t>
            </w:r>
            <w:proofErr w:type="spellStart"/>
            <w:r w:rsidR="00C73C6F">
              <w:rPr>
                <w:b/>
                <w:sz w:val="28"/>
                <w:lang w:val="en-US"/>
              </w:rPr>
              <w:t>key_ria_year</w:t>
            </w:r>
            <w:proofErr w:type="spellEnd"/>
            <w:r w:rsidR="00C73C6F">
              <w:rPr>
                <w:b/>
                <w:sz w:val="28"/>
                <w:lang w:val="en-US"/>
              </w:rPr>
              <w:t>}</w:t>
            </w:r>
          </w:p>
        </w:tc>
      </w:tr>
    </w:tbl>
    <w:p w:rsidR="00E1204F" w:rsidRPr="002340FC" w:rsidRDefault="00E1204F" w:rsidP="002340FC">
      <w:pPr>
        <w:rPr>
          <w:noProof/>
          <w:lang w:val="en-US" w:eastAsia="en-US"/>
        </w:rPr>
      </w:pPr>
    </w:p>
    <w:sectPr w:rsidR="00E1204F" w:rsidRPr="002340FC" w:rsidSect="00C40965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E53" w:rsidRDefault="00975E53" w:rsidP="00E1204F">
      <w:r>
        <w:separator/>
      </w:r>
    </w:p>
  </w:endnote>
  <w:endnote w:type="continuationSeparator" w:id="0">
    <w:p w:rsidR="00975E53" w:rsidRDefault="00975E53" w:rsidP="00E1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71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482" w:rsidRDefault="00357482" w:rsidP="0035748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9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E53" w:rsidRDefault="00975E53" w:rsidP="00E1204F">
      <w:r>
        <w:separator/>
      </w:r>
    </w:p>
  </w:footnote>
  <w:footnote w:type="continuationSeparator" w:id="0">
    <w:p w:rsidR="00975E53" w:rsidRDefault="00975E53" w:rsidP="00E12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2D4"/>
    <w:multiLevelType w:val="hybridMultilevel"/>
    <w:tmpl w:val="D04EE2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290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FC"/>
    <w:rsid w:val="0002187A"/>
    <w:rsid w:val="000413E9"/>
    <w:rsid w:val="0004670F"/>
    <w:rsid w:val="00066C5B"/>
    <w:rsid w:val="00092715"/>
    <w:rsid w:val="00096D14"/>
    <w:rsid w:val="000E0C96"/>
    <w:rsid w:val="000E38DC"/>
    <w:rsid w:val="000F7A64"/>
    <w:rsid w:val="00160069"/>
    <w:rsid w:val="001759A6"/>
    <w:rsid w:val="00185CE5"/>
    <w:rsid w:val="001C3ED2"/>
    <w:rsid w:val="001D45E1"/>
    <w:rsid w:val="002177F7"/>
    <w:rsid w:val="002340FC"/>
    <w:rsid w:val="00261392"/>
    <w:rsid w:val="00276952"/>
    <w:rsid w:val="00281881"/>
    <w:rsid w:val="002F7B46"/>
    <w:rsid w:val="00340896"/>
    <w:rsid w:val="00340B35"/>
    <w:rsid w:val="0035600B"/>
    <w:rsid w:val="003569B7"/>
    <w:rsid w:val="00357482"/>
    <w:rsid w:val="003C6C1F"/>
    <w:rsid w:val="003F4D27"/>
    <w:rsid w:val="00422B9B"/>
    <w:rsid w:val="00442A1A"/>
    <w:rsid w:val="00483F82"/>
    <w:rsid w:val="0049016F"/>
    <w:rsid w:val="00500822"/>
    <w:rsid w:val="0051332B"/>
    <w:rsid w:val="005506CB"/>
    <w:rsid w:val="00572F43"/>
    <w:rsid w:val="00585358"/>
    <w:rsid w:val="005A09A2"/>
    <w:rsid w:val="005A7C9E"/>
    <w:rsid w:val="00601999"/>
    <w:rsid w:val="00605906"/>
    <w:rsid w:val="00636A60"/>
    <w:rsid w:val="00651715"/>
    <w:rsid w:val="006734AB"/>
    <w:rsid w:val="006A1209"/>
    <w:rsid w:val="006F0A8A"/>
    <w:rsid w:val="006F3D20"/>
    <w:rsid w:val="006F43BB"/>
    <w:rsid w:val="00732D9B"/>
    <w:rsid w:val="00760E53"/>
    <w:rsid w:val="00764FEB"/>
    <w:rsid w:val="0077203F"/>
    <w:rsid w:val="007975A8"/>
    <w:rsid w:val="007A029A"/>
    <w:rsid w:val="00802B53"/>
    <w:rsid w:val="00822D23"/>
    <w:rsid w:val="008471B9"/>
    <w:rsid w:val="008C0A6E"/>
    <w:rsid w:val="008C1D2E"/>
    <w:rsid w:val="008E48F8"/>
    <w:rsid w:val="008E59F0"/>
    <w:rsid w:val="00975E53"/>
    <w:rsid w:val="0099157F"/>
    <w:rsid w:val="009A3EF5"/>
    <w:rsid w:val="009E4EFF"/>
    <w:rsid w:val="009F5A65"/>
    <w:rsid w:val="00A129E7"/>
    <w:rsid w:val="00A24915"/>
    <w:rsid w:val="00A24A71"/>
    <w:rsid w:val="00A420C4"/>
    <w:rsid w:val="00AE072A"/>
    <w:rsid w:val="00AF66A3"/>
    <w:rsid w:val="00B352A8"/>
    <w:rsid w:val="00B54578"/>
    <w:rsid w:val="00B74465"/>
    <w:rsid w:val="00BB6DAF"/>
    <w:rsid w:val="00BC0364"/>
    <w:rsid w:val="00C05F17"/>
    <w:rsid w:val="00C12666"/>
    <w:rsid w:val="00C1694B"/>
    <w:rsid w:val="00C40965"/>
    <w:rsid w:val="00C41DE3"/>
    <w:rsid w:val="00C53B44"/>
    <w:rsid w:val="00C665BE"/>
    <w:rsid w:val="00C73C6F"/>
    <w:rsid w:val="00C836F5"/>
    <w:rsid w:val="00CF42A5"/>
    <w:rsid w:val="00D6447C"/>
    <w:rsid w:val="00D77496"/>
    <w:rsid w:val="00D92779"/>
    <w:rsid w:val="00DE798C"/>
    <w:rsid w:val="00E116B6"/>
    <w:rsid w:val="00E1204F"/>
    <w:rsid w:val="00EC1116"/>
    <w:rsid w:val="00ED3329"/>
    <w:rsid w:val="00EF0B70"/>
    <w:rsid w:val="00F628A3"/>
    <w:rsid w:val="00FA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2B51B5"/>
  <w15:docId w15:val="{BE562D2E-0541-46BC-A614-3261AC36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_int"/>
    <w:qFormat/>
    <w:rsid w:val="00483F82"/>
    <w:pPr>
      <w:contextualSpacing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E48F8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rsid w:val="008E48F8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802B5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1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04F"/>
    <w:rPr>
      <w:rFonts w:ascii="Courier New" w:hAnsi="Courier New" w:cs="Courier New"/>
    </w:rPr>
  </w:style>
  <w:style w:type="paragraph" w:styleId="a6">
    <w:name w:val="header"/>
    <w:basedOn w:val="a"/>
    <w:link w:val="a7"/>
    <w:unhideWhenUsed/>
    <w:rsid w:val="00E1204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1204F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1204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1204F"/>
    <w:rPr>
      <w:sz w:val="24"/>
      <w:szCs w:val="24"/>
    </w:rPr>
  </w:style>
  <w:style w:type="table" w:styleId="aa">
    <w:name w:val="Table Grid"/>
    <w:basedOn w:val="a1"/>
    <w:rsid w:val="0099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tyle">
    <w:name w:val="CodeStyle"/>
    <w:basedOn w:val="a"/>
    <w:link w:val="CodeStyleChar"/>
    <w:qFormat/>
    <w:rsid w:val="00EF0B70"/>
    <w:pPr>
      <w:spacing w:before="100" w:beforeAutospacing="1" w:after="100" w:afterAutospacing="1"/>
    </w:pPr>
    <w:rPr>
      <w:rFonts w:ascii="Courier New" w:hAnsi="Courier New" w:cs="Courier New"/>
      <w:sz w:val="28"/>
      <w:szCs w:val="28"/>
      <w:lang w:val="en-US"/>
    </w:rPr>
  </w:style>
  <w:style w:type="character" w:customStyle="1" w:styleId="CodeStyleChar">
    <w:name w:val="CodeStyle Char"/>
    <w:basedOn w:val="a0"/>
    <w:link w:val="CodeStyle"/>
    <w:rsid w:val="00EF0B70"/>
    <w:rPr>
      <w:rFonts w:ascii="Courier New" w:hAnsi="Courier New" w:cs="Courier New"/>
      <w:sz w:val="28"/>
      <w:szCs w:val="28"/>
      <w:lang w:val="en-US"/>
    </w:rPr>
  </w:style>
  <w:style w:type="paragraph" w:customStyle="1" w:styleId="RIATitle">
    <w:name w:val="RIA Title"/>
    <w:basedOn w:val="a"/>
    <w:link w:val="RIATitleChar"/>
    <w:qFormat/>
    <w:rsid w:val="003F4D27"/>
    <w:pPr>
      <w:tabs>
        <w:tab w:val="center" w:pos="4535"/>
        <w:tab w:val="left" w:pos="5853"/>
      </w:tabs>
      <w:jc w:val="center"/>
    </w:pPr>
    <w:rPr>
      <w:b/>
      <w:bCs/>
      <w:sz w:val="28"/>
      <w:szCs w:val="28"/>
      <w:lang w:val="en-US"/>
    </w:rPr>
  </w:style>
  <w:style w:type="paragraph" w:customStyle="1" w:styleId="RIAType">
    <w:name w:val="RIA Type"/>
    <w:basedOn w:val="a"/>
    <w:link w:val="RIATypeChar"/>
    <w:qFormat/>
    <w:rsid w:val="003F4D27"/>
    <w:pPr>
      <w:tabs>
        <w:tab w:val="center" w:pos="4535"/>
        <w:tab w:val="left" w:pos="5853"/>
      </w:tabs>
      <w:jc w:val="center"/>
    </w:pPr>
    <w:rPr>
      <w:b/>
      <w:sz w:val="28"/>
      <w:szCs w:val="28"/>
      <w:lang w:val="en-US"/>
    </w:rPr>
  </w:style>
  <w:style w:type="character" w:customStyle="1" w:styleId="RIATitleChar">
    <w:name w:val="RIA Title Char"/>
    <w:basedOn w:val="a0"/>
    <w:link w:val="RIATitle"/>
    <w:rsid w:val="003F4D27"/>
    <w:rPr>
      <w:b/>
      <w:bCs/>
      <w:sz w:val="28"/>
      <w:szCs w:val="28"/>
      <w:lang w:val="en-US"/>
    </w:rPr>
  </w:style>
  <w:style w:type="character" w:customStyle="1" w:styleId="RIATypeChar">
    <w:name w:val="RIA Type Char"/>
    <w:basedOn w:val="a0"/>
    <w:link w:val="RIAType"/>
    <w:rsid w:val="003F4D27"/>
    <w:rPr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58;&#1080;&#1090;&#1091;&#1083;&#1100;&#1085;&#1099;&#1081;%20&#1083;&#1080;&#1089;&#1090;%20&#1076;&#1083;&#1103;%20&#1083;&#1080;&#1089;&#1090;&#1080;&#1085;&#1075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5A5CDA-6AD7-47D6-A7CD-4C0A341F220D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2.xml><?xml version="1.0" encoding="utf-8"?>
<ds:datastoreItem xmlns:ds="http://schemas.openxmlformats.org/officeDocument/2006/customXml" ds:itemID="{FFCC5DC8-BBA4-4B8E-8141-9F693EC3B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E0E1B-5D0A-492B-AF5E-5438C2477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 для листинга.dotx</Template>
  <TotalTime>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государственное бюджетное образовательное учреждение</vt:lpstr>
      <vt:lpstr>федеральное государственное бюджетное образовательное учреждение</vt:lpstr>
    </vt:vector>
  </TitlesOfParts>
  <Company>РУДН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subject/>
  <dc:creator>Денис Матюшкин</dc:creator>
  <cp:keywords/>
  <dc:description/>
  <cp:lastModifiedBy>Матюшкин Денис Владимирович</cp:lastModifiedBy>
  <cp:revision>1</cp:revision>
  <cp:lastPrinted>2018-11-15T12:09:00Z</cp:lastPrinted>
  <dcterms:created xsi:type="dcterms:W3CDTF">2024-04-29T14:09:00Z</dcterms:created>
  <dcterms:modified xsi:type="dcterms:W3CDTF">2024-04-29T14:11:00Z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