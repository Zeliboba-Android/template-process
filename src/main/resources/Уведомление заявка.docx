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1CE8" w14:textId="77777777" w:rsidR="00D81DD5" w:rsidRDefault="00D81DD5" w:rsidP="008B3DC3">
      <w:pPr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УВЕДОМЛЕНИЕ-ЗАЯВКА</w:t>
      </w:r>
    </w:p>
    <w:p w14:paraId="6D049EF6" w14:textId="2DEF2AD1" w:rsidR="00D81DD5" w:rsidRPr="008B3DC3" w:rsidRDefault="00D81DD5" w:rsidP="008B3DC3">
      <w:pPr>
        <w:spacing w:after="480"/>
        <w:ind w:firstLine="0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на</w:t>
      </w:r>
      <w:r w:rsidRPr="008B3DC3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регистрацию</w:t>
      </w:r>
      <w:r w:rsidRPr="008B3DC3">
        <w:rPr>
          <w:rFonts w:ascii="Times New Roman" w:hAnsi="Times New Roman" w:cs="Times New Roman"/>
          <w:b/>
          <w:lang w:val="en-US"/>
        </w:rPr>
        <w:t xml:space="preserve"> </w:t>
      </w:r>
      <w:r w:rsidR="007D013E">
        <w:rPr>
          <w:rFonts w:ascii="Times New Roman" w:hAnsi="Times New Roman" w:cs="Times New Roman"/>
          <w:b/>
          <w:lang w:val="en-US"/>
        </w:rPr>
        <w:t>${</w:t>
      </w:r>
      <w:r w:rsidR="008B3DC3" w:rsidRPr="008B3DC3">
        <w:rPr>
          <w:rFonts w:ascii="Times New Roman" w:hAnsi="Times New Roman" w:cs="Times New Roman"/>
          <w:b/>
          <w:lang w:val="en-US"/>
        </w:rPr>
        <w:t>key_ria_type_short}</w:t>
      </w:r>
      <w:r w:rsidR="001F5419" w:rsidRPr="008B3DC3">
        <w:rPr>
          <w:rFonts w:ascii="Times New Roman" w:hAnsi="Times New Roman" w:cs="Times New Roman"/>
          <w:b/>
          <w:lang w:val="en-US"/>
        </w:rPr>
        <w:t xml:space="preserve"> </w:t>
      </w:r>
      <w:r w:rsidRPr="008B3DC3">
        <w:rPr>
          <w:rFonts w:ascii="Times New Roman" w:hAnsi="Times New Roman" w:cs="Times New Roman"/>
          <w:b/>
          <w:lang w:val="en-US"/>
        </w:rPr>
        <w:t>(</w:t>
      </w:r>
      <w:r w:rsidR="007D013E">
        <w:rPr>
          <w:rFonts w:ascii="Times New Roman" w:hAnsi="Times New Roman" w:cs="Times New Roman"/>
          <w:b/>
          <w:lang w:val="en-US"/>
        </w:rPr>
        <w:t>${</w:t>
      </w:r>
      <w:r w:rsidR="008B3DC3" w:rsidRPr="008B3DC3">
        <w:rPr>
          <w:rFonts w:ascii="Times New Roman" w:hAnsi="Times New Roman" w:cs="Times New Roman"/>
          <w:b/>
          <w:lang w:val="en-US"/>
        </w:rPr>
        <w:t>key_ria_type_long}</w:t>
      </w:r>
      <w:r w:rsidRPr="008B3DC3">
        <w:rPr>
          <w:rFonts w:ascii="Times New Roman" w:hAnsi="Times New Roman" w:cs="Times New Roman"/>
          <w:b/>
          <w:lang w:val="en-US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6675"/>
      </w:tblGrid>
      <w:tr w:rsidR="008B3DC3" w14:paraId="550BB127" w14:textId="77777777" w:rsidTr="007D10B9">
        <w:tc>
          <w:tcPr>
            <w:tcW w:w="2670" w:type="dxa"/>
          </w:tcPr>
          <w:p w14:paraId="6553236C" w14:textId="77777777" w:rsidR="008B3DC3" w:rsidRDefault="008B3DC3" w:rsidP="00F978A8">
            <w:pPr>
              <w:spacing w:before="120"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F57CAF">
              <w:rPr>
                <w:rFonts w:ascii="Times New Roman" w:hAnsi="Times New Roman" w:cs="Times New Roman"/>
              </w:rPr>
              <w:t>Авторы:</w:t>
            </w:r>
          </w:p>
        </w:tc>
        <w:tc>
          <w:tcPr>
            <w:tcW w:w="6675" w:type="dxa"/>
            <w:vAlign w:val="center"/>
          </w:tcPr>
          <w:p w14:paraId="4182E157" w14:textId="009B72CD" w:rsidR="008B3DC3" w:rsidRPr="008B3DC3" w:rsidRDefault="007D013E" w:rsidP="00657FB0">
            <w:pPr>
              <w:ind w:firstLine="0"/>
              <w:jc w:val="left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${</w:t>
            </w:r>
            <w:r w:rsidR="008B3DC3" w:rsidRPr="008B3DC3">
              <w:rPr>
                <w:rFonts w:ascii="Times New Roman" w:hAnsi="Times New Roman" w:cs="Times New Roman"/>
                <w:u w:val="single"/>
              </w:rPr>
              <w:t>key_ria_authors_long}</w:t>
            </w:r>
          </w:p>
        </w:tc>
      </w:tr>
      <w:tr w:rsidR="008B3DC3" w14:paraId="0A304B0C" w14:textId="77777777" w:rsidTr="007D10B9">
        <w:tc>
          <w:tcPr>
            <w:tcW w:w="2670" w:type="dxa"/>
          </w:tcPr>
          <w:p w14:paraId="3C980A3F" w14:textId="77777777" w:rsidR="008B3DC3" w:rsidRDefault="008B3DC3" w:rsidP="00F978A8">
            <w:pPr>
              <w:spacing w:before="120" w:after="12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Структурное подразделение:</w:t>
            </w:r>
          </w:p>
        </w:tc>
        <w:tc>
          <w:tcPr>
            <w:tcW w:w="6675" w:type="dxa"/>
            <w:vAlign w:val="center"/>
          </w:tcPr>
          <w:p w14:paraId="2FCDEE00" w14:textId="395CE270" w:rsidR="008B3DC3" w:rsidRPr="008B3DC3" w:rsidRDefault="007D013E" w:rsidP="00657FB0">
            <w:pPr>
              <w:ind w:firstLine="0"/>
              <w:jc w:val="left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${</w:t>
            </w:r>
            <w:r w:rsidR="008B3DC3" w:rsidRPr="008B3DC3">
              <w:rPr>
                <w:rFonts w:ascii="Times New Roman" w:hAnsi="Times New Roman" w:cs="Times New Roman"/>
                <w:u w:val="single"/>
              </w:rPr>
              <w:t>key_ria_department_title}</w:t>
            </w:r>
          </w:p>
        </w:tc>
      </w:tr>
      <w:tr w:rsidR="008B3DC3" w14:paraId="569FB5E5" w14:textId="77777777" w:rsidTr="007D10B9">
        <w:tc>
          <w:tcPr>
            <w:tcW w:w="2670" w:type="dxa"/>
          </w:tcPr>
          <w:p w14:paraId="79BBC50D" w14:textId="77777777" w:rsidR="008B3DC3" w:rsidRDefault="008B3DC3" w:rsidP="00F978A8">
            <w:pPr>
              <w:spacing w:before="120"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8B3DC3">
              <w:rPr>
                <w:rFonts w:ascii="Times New Roman" w:hAnsi="Times New Roman" w:cs="Times New Roman"/>
              </w:rPr>
              <w:t>Контакты:</w:t>
            </w:r>
          </w:p>
        </w:tc>
        <w:tc>
          <w:tcPr>
            <w:tcW w:w="6675" w:type="dxa"/>
            <w:vAlign w:val="center"/>
          </w:tcPr>
          <w:p w14:paraId="33837EAE" w14:textId="173F4721" w:rsidR="008B3DC3" w:rsidRPr="008B3DC3" w:rsidRDefault="007D013E" w:rsidP="00657FB0">
            <w:pPr>
              <w:ind w:firstLine="0"/>
              <w:jc w:val="left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${</w:t>
            </w:r>
            <w:r w:rsidR="008B3DC3" w:rsidRPr="008B3DC3">
              <w:rPr>
                <w:rFonts w:ascii="Times New Roman" w:hAnsi="Times New Roman" w:cs="Times New Roman"/>
                <w:u w:val="single"/>
              </w:rPr>
              <w:t>key_ria_department_contacts}</w:t>
            </w:r>
          </w:p>
        </w:tc>
      </w:tr>
      <w:tr w:rsidR="008B3DC3" w14:paraId="7838CA8E" w14:textId="77777777" w:rsidTr="007D10B9">
        <w:tc>
          <w:tcPr>
            <w:tcW w:w="2670" w:type="dxa"/>
          </w:tcPr>
          <w:p w14:paraId="4812067B" w14:textId="024CFDD1" w:rsidR="008B3DC3" w:rsidRPr="008B3DC3" w:rsidRDefault="008B3DC3" w:rsidP="00F978A8">
            <w:pPr>
              <w:spacing w:before="120" w:after="12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Основания для создания </w:t>
            </w:r>
            <w:r w:rsidR="007D013E">
              <w:rPr>
                <w:rFonts w:ascii="Times New Roman" w:hAnsi="Times New Roman" w:cs="Times New Roman"/>
              </w:rPr>
              <w:t>${</w:t>
            </w:r>
            <w:r w:rsidRPr="008B3DC3">
              <w:rPr>
                <w:rFonts w:ascii="Times New Roman" w:hAnsi="Times New Roman" w:cs="Times New Roman"/>
              </w:rPr>
              <w:t>key_ria_type_short}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75" w:type="dxa"/>
            <w:vAlign w:val="center"/>
          </w:tcPr>
          <w:p w14:paraId="768F72EC" w14:textId="6BEE2D43" w:rsidR="008B3DC3" w:rsidRPr="008B3DC3" w:rsidRDefault="007D013E" w:rsidP="00657FB0">
            <w:pPr>
              <w:ind w:firstLine="0"/>
              <w:jc w:val="left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${</w:t>
            </w:r>
            <w:r w:rsidR="008B3DC3" w:rsidRPr="008B3DC3">
              <w:rPr>
                <w:rFonts w:ascii="Times New Roman" w:hAnsi="Times New Roman" w:cs="Times New Roman"/>
                <w:u w:val="single"/>
              </w:rPr>
              <w:t>key_ria_type_long} создана по заданию на разработку сотрудником РУДН</w:t>
            </w:r>
          </w:p>
        </w:tc>
      </w:tr>
      <w:tr w:rsidR="008B3DC3" w14:paraId="664B4E09" w14:textId="77777777" w:rsidTr="007D10B9">
        <w:tc>
          <w:tcPr>
            <w:tcW w:w="2670" w:type="dxa"/>
          </w:tcPr>
          <w:p w14:paraId="35BFAF7C" w14:textId="77777777" w:rsidR="008B3DC3" w:rsidRDefault="008B3DC3" w:rsidP="00F978A8">
            <w:pPr>
              <w:spacing w:before="120"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8B3DC3">
              <w:rPr>
                <w:rFonts w:ascii="Times New Roman" w:hAnsi="Times New Roman" w:cs="Times New Roman"/>
              </w:rPr>
              <w:t>Номер темы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B3DC3">
              <w:rPr>
                <w:rFonts w:ascii="Times New Roman" w:hAnsi="Times New Roman" w:cs="Times New Roman"/>
              </w:rPr>
              <w:t>НИР (НИОКР):</w:t>
            </w:r>
          </w:p>
        </w:tc>
        <w:tc>
          <w:tcPr>
            <w:tcW w:w="6675" w:type="dxa"/>
            <w:vAlign w:val="center"/>
          </w:tcPr>
          <w:p w14:paraId="15BBF24E" w14:textId="77777777" w:rsidR="008B3DC3" w:rsidRPr="008B3DC3" w:rsidRDefault="008B3DC3" w:rsidP="00657FB0">
            <w:pPr>
              <w:ind w:firstLine="0"/>
              <w:jc w:val="left"/>
              <w:rPr>
                <w:rFonts w:ascii="Times New Roman" w:hAnsi="Times New Roman" w:cs="Times New Roman"/>
                <w:u w:val="single"/>
              </w:rPr>
            </w:pPr>
            <w:r w:rsidRPr="00CB1997">
              <w:rPr>
                <w:rFonts w:ascii="Times New Roman" w:hAnsi="Times New Roman" w:cs="Times New Roman"/>
                <w:u w:val="single"/>
              </w:rPr>
              <w:t>Работа выполнена вне темы НИР</w:t>
            </w:r>
          </w:p>
        </w:tc>
      </w:tr>
      <w:tr w:rsidR="008B3DC3" w:rsidRPr="008B3DC3" w14:paraId="16C53146" w14:textId="77777777" w:rsidTr="007D10B9">
        <w:tc>
          <w:tcPr>
            <w:tcW w:w="2670" w:type="dxa"/>
          </w:tcPr>
          <w:p w14:paraId="71FD95D8" w14:textId="02E6A353" w:rsidR="008B3DC3" w:rsidRPr="008B3DC3" w:rsidRDefault="008B3DC3" w:rsidP="00F978A8">
            <w:pPr>
              <w:spacing w:before="120" w:after="120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8B3DC3">
              <w:rPr>
                <w:rFonts w:ascii="Times New Roman" w:hAnsi="Times New Roman" w:cs="Times New Roman"/>
              </w:rPr>
              <w:t>Наименование</w:t>
            </w:r>
            <w:r w:rsidRPr="008B3D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013E">
              <w:rPr>
                <w:rFonts w:ascii="Times New Roman" w:hAnsi="Times New Roman" w:cs="Times New Roman"/>
                <w:lang w:val="en-US"/>
              </w:rPr>
              <w:t>${</w:t>
            </w:r>
            <w:r w:rsidRPr="008B3DC3">
              <w:rPr>
                <w:rFonts w:ascii="Times New Roman" w:hAnsi="Times New Roman" w:cs="Times New Roman"/>
                <w:lang w:val="en-US"/>
              </w:rPr>
              <w:t>key_ria_type_short}:</w:t>
            </w:r>
          </w:p>
        </w:tc>
        <w:tc>
          <w:tcPr>
            <w:tcW w:w="6675" w:type="dxa"/>
            <w:vAlign w:val="center"/>
          </w:tcPr>
          <w:p w14:paraId="286A72DC" w14:textId="570B5980" w:rsidR="008B3DC3" w:rsidRPr="008B3DC3" w:rsidRDefault="007D013E" w:rsidP="00657FB0">
            <w:pPr>
              <w:ind w:firstLine="0"/>
              <w:jc w:val="left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${</w:t>
            </w:r>
            <w:r w:rsidR="008B3DC3" w:rsidRPr="008B3DC3">
              <w:rPr>
                <w:rFonts w:ascii="Times New Roman" w:hAnsi="Times New Roman" w:cs="Times New Roman"/>
                <w:u w:val="single"/>
                <w:lang w:val="en-US"/>
              </w:rPr>
              <w:t>key_ria_title}</w:t>
            </w:r>
          </w:p>
        </w:tc>
      </w:tr>
      <w:tr w:rsidR="008B3DC3" w:rsidRPr="004F0302" w14:paraId="76B4E205" w14:textId="77777777" w:rsidTr="007D10B9">
        <w:tc>
          <w:tcPr>
            <w:tcW w:w="2670" w:type="dxa"/>
          </w:tcPr>
          <w:p w14:paraId="26000B9F" w14:textId="58568F96" w:rsidR="008B3DC3" w:rsidRPr="008B3DC3" w:rsidRDefault="008B3DC3" w:rsidP="00F978A8">
            <w:pPr>
              <w:spacing w:before="120"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8B3DC3">
              <w:rPr>
                <w:rFonts w:ascii="Times New Roman" w:hAnsi="Times New Roman" w:cs="Times New Roman"/>
              </w:rPr>
              <w:t>Индивидуализирующие</w:t>
            </w:r>
            <w:r>
              <w:rPr>
                <w:rFonts w:ascii="Times New Roman" w:hAnsi="Times New Roman" w:cs="Times New Roman"/>
              </w:rPr>
              <w:t xml:space="preserve"> п</w:t>
            </w:r>
            <w:r w:rsidRPr="008B3DC3">
              <w:rPr>
                <w:rFonts w:ascii="Times New Roman" w:hAnsi="Times New Roman" w:cs="Times New Roman"/>
              </w:rPr>
              <w:t>ризнаки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D013E">
              <w:rPr>
                <w:rFonts w:ascii="Times New Roman" w:hAnsi="Times New Roman" w:cs="Times New Roman"/>
              </w:rPr>
              <w:t>${</w:t>
            </w:r>
            <w:r w:rsidRPr="008B3DC3">
              <w:rPr>
                <w:rFonts w:ascii="Times New Roman" w:hAnsi="Times New Roman" w:cs="Times New Roman"/>
              </w:rPr>
              <w:t>key_ria_type_short}:</w:t>
            </w:r>
          </w:p>
        </w:tc>
        <w:tc>
          <w:tcPr>
            <w:tcW w:w="6675" w:type="dxa"/>
          </w:tcPr>
          <w:p w14:paraId="6ACA8749" w14:textId="28CB26BE" w:rsidR="008B3DC3" w:rsidRPr="004F0302" w:rsidRDefault="007D013E" w:rsidP="00657FB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="004F0302" w:rsidRPr="004F0302">
              <w:rPr>
                <w:rFonts w:ascii="Times New Roman" w:hAnsi="Times New Roman" w:cs="Times New Roman"/>
              </w:rPr>
              <w:t>key_ria_specification}</w:t>
            </w:r>
          </w:p>
        </w:tc>
      </w:tr>
      <w:tr w:rsidR="004F0302" w:rsidRPr="004F0302" w14:paraId="1F37C969" w14:textId="77777777" w:rsidTr="007D10B9">
        <w:tc>
          <w:tcPr>
            <w:tcW w:w="2670" w:type="dxa"/>
          </w:tcPr>
          <w:p w14:paraId="144FC63E" w14:textId="77777777" w:rsidR="004F0302" w:rsidRPr="008B3DC3" w:rsidRDefault="004F0302" w:rsidP="00F978A8">
            <w:pPr>
              <w:spacing w:before="120"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4F0302">
              <w:rPr>
                <w:rFonts w:ascii="Times New Roman" w:hAnsi="Times New Roman" w:cs="Times New Roman"/>
              </w:rPr>
              <w:t>Приложение:</w:t>
            </w:r>
          </w:p>
        </w:tc>
        <w:tc>
          <w:tcPr>
            <w:tcW w:w="6675" w:type="dxa"/>
          </w:tcPr>
          <w:p w14:paraId="5374E5B4" w14:textId="3CAAC251" w:rsidR="004F0302" w:rsidRDefault="004F0302" w:rsidP="00657FB0">
            <w:pPr>
              <w:numPr>
                <w:ilvl w:val="0"/>
                <w:numId w:val="4"/>
              </w:numPr>
              <w:ind w:left="470" w:hanging="357"/>
              <w:jc w:val="left"/>
              <w:rPr>
                <w:rFonts w:ascii="Times New Roman" w:hAnsi="Times New Roman" w:cs="Times New Roman"/>
              </w:rPr>
            </w:pPr>
            <w:r w:rsidRPr="004F0302">
              <w:rPr>
                <w:rFonts w:ascii="Times New Roman" w:hAnsi="Times New Roman" w:cs="Times New Roman"/>
              </w:rPr>
              <w:t>заявление на регистрацию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D013E">
              <w:rPr>
                <w:rFonts w:ascii="Times New Roman" w:hAnsi="Times New Roman" w:cs="Times New Roman"/>
              </w:rPr>
              <w:t>${</w:t>
            </w:r>
            <w:r w:rsidRPr="004F0302">
              <w:rPr>
                <w:rFonts w:ascii="Times New Roman" w:hAnsi="Times New Roman" w:cs="Times New Roman"/>
              </w:rPr>
              <w:t>key_ria_type_short</w:t>
            </w:r>
            <w:proofErr w:type="gramStart"/>
            <w:r w:rsidRPr="004F0302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t>;</w:t>
            </w:r>
            <w:r w:rsidR="007D013E">
              <w:rPr>
                <w:rFonts w:ascii="Times New Roman" w:hAnsi="Times New Roman" w:cs="Times New Roman"/>
              </w:rPr>
              <w:t>$</w:t>
            </w:r>
            <w:proofErr w:type="gramEnd"/>
            <w:r w:rsidR="007D013E">
              <w:rPr>
                <w:rFonts w:ascii="Times New Roman" w:hAnsi="Times New Roman" w:cs="Times New Roman"/>
              </w:rPr>
              <w:t>{</w:t>
            </w:r>
            <w:r w:rsidRPr="004F0302">
              <w:rPr>
                <w:rFonts w:ascii="Times New Roman" w:hAnsi="Times New Roman" w:cs="Times New Roman"/>
              </w:rPr>
              <w:t>key_ria_docs_addition}</w:t>
            </w:r>
          </w:p>
          <w:p w14:paraId="469D1889" w14:textId="77777777" w:rsidR="004F0302" w:rsidRDefault="004F0302" w:rsidP="00657FB0">
            <w:pPr>
              <w:numPr>
                <w:ilvl w:val="0"/>
                <w:numId w:val="4"/>
              </w:numPr>
              <w:ind w:left="470" w:hanging="357"/>
              <w:jc w:val="left"/>
              <w:rPr>
                <w:rFonts w:ascii="Times New Roman" w:hAnsi="Times New Roman" w:cs="Times New Roman"/>
              </w:rPr>
            </w:pPr>
            <w:r w:rsidRPr="004F0302">
              <w:rPr>
                <w:rFonts w:ascii="Times New Roman" w:hAnsi="Times New Roman" w:cs="Times New Roman"/>
              </w:rPr>
              <w:t>согласие автора на указание сведений об авторе;</w:t>
            </w:r>
          </w:p>
          <w:p w14:paraId="13C31A10" w14:textId="77777777" w:rsidR="004F0302" w:rsidRDefault="004F0302" w:rsidP="00657FB0">
            <w:pPr>
              <w:numPr>
                <w:ilvl w:val="0"/>
                <w:numId w:val="4"/>
              </w:numPr>
              <w:ind w:left="470" w:hanging="357"/>
              <w:jc w:val="left"/>
              <w:rPr>
                <w:rFonts w:ascii="Times New Roman" w:hAnsi="Times New Roman" w:cs="Times New Roman"/>
              </w:rPr>
            </w:pPr>
            <w:r w:rsidRPr="004F0302">
              <w:rPr>
                <w:rFonts w:ascii="Times New Roman" w:hAnsi="Times New Roman" w:cs="Times New Roman"/>
              </w:rPr>
              <w:t>согласие на обработку персональных данных;</w:t>
            </w:r>
          </w:p>
          <w:p w14:paraId="3ECB8691" w14:textId="77777777" w:rsidR="004F0302" w:rsidRDefault="004F0302" w:rsidP="00657FB0">
            <w:pPr>
              <w:numPr>
                <w:ilvl w:val="0"/>
                <w:numId w:val="4"/>
              </w:numPr>
              <w:ind w:left="470" w:hanging="357"/>
              <w:jc w:val="left"/>
              <w:rPr>
                <w:rFonts w:ascii="Times New Roman" w:hAnsi="Times New Roman" w:cs="Times New Roman"/>
              </w:rPr>
            </w:pPr>
            <w:r w:rsidRPr="004F0302">
              <w:rPr>
                <w:rFonts w:ascii="Times New Roman" w:hAnsi="Times New Roman" w:cs="Times New Roman"/>
              </w:rPr>
              <w:t>служебное задание;</w:t>
            </w:r>
          </w:p>
          <w:p w14:paraId="20F64FB4" w14:textId="77777777" w:rsidR="004F0302" w:rsidRDefault="004F0302" w:rsidP="00657FB0">
            <w:pPr>
              <w:numPr>
                <w:ilvl w:val="0"/>
                <w:numId w:val="4"/>
              </w:numPr>
              <w:ind w:left="470" w:hanging="357"/>
              <w:jc w:val="left"/>
              <w:rPr>
                <w:rFonts w:ascii="Times New Roman" w:hAnsi="Times New Roman" w:cs="Times New Roman"/>
              </w:rPr>
            </w:pPr>
            <w:r w:rsidRPr="004F0302">
              <w:rPr>
                <w:rFonts w:ascii="Times New Roman" w:hAnsi="Times New Roman" w:cs="Times New Roman"/>
              </w:rPr>
              <w:t>отчет о выполнении служебного задания;</w:t>
            </w:r>
          </w:p>
          <w:p w14:paraId="245C7CDE" w14:textId="77777777" w:rsidR="004F0302" w:rsidRDefault="004F0302" w:rsidP="00657FB0">
            <w:pPr>
              <w:numPr>
                <w:ilvl w:val="0"/>
                <w:numId w:val="4"/>
              </w:numPr>
              <w:ind w:left="470" w:hanging="357"/>
              <w:jc w:val="left"/>
              <w:rPr>
                <w:rFonts w:ascii="Times New Roman" w:hAnsi="Times New Roman" w:cs="Times New Roman"/>
              </w:rPr>
            </w:pPr>
            <w:r w:rsidRPr="004F0302">
              <w:rPr>
                <w:rFonts w:ascii="Times New Roman" w:hAnsi="Times New Roman" w:cs="Times New Roman"/>
              </w:rPr>
              <w:t>реферат;</w:t>
            </w:r>
          </w:p>
          <w:p w14:paraId="0B2F0746" w14:textId="77777777" w:rsidR="004F0302" w:rsidRPr="004F0302" w:rsidRDefault="004F0302" w:rsidP="00657FB0">
            <w:pPr>
              <w:numPr>
                <w:ilvl w:val="0"/>
                <w:numId w:val="4"/>
              </w:numPr>
              <w:ind w:left="470" w:hanging="357"/>
              <w:jc w:val="left"/>
              <w:rPr>
                <w:rFonts w:ascii="Times New Roman" w:hAnsi="Times New Roman" w:cs="Times New Roman"/>
              </w:rPr>
            </w:pPr>
            <w:r w:rsidRPr="004F0302">
              <w:rPr>
                <w:rFonts w:ascii="Times New Roman" w:hAnsi="Times New Roman" w:cs="Times New Roman"/>
              </w:rPr>
              <w:t>машиночитаемый носитель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636CBDE" w14:textId="77777777" w:rsidR="004F0302" w:rsidRPr="004F0302" w:rsidRDefault="004F0302" w:rsidP="00657FB0">
            <w:pPr>
              <w:numPr>
                <w:ilvl w:val="0"/>
                <w:numId w:val="4"/>
              </w:numPr>
              <w:ind w:left="470" w:hanging="357"/>
              <w:jc w:val="left"/>
              <w:rPr>
                <w:rFonts w:ascii="Times New Roman" w:hAnsi="Times New Roman" w:cs="Times New Roman"/>
              </w:rPr>
            </w:pPr>
            <w:r w:rsidRPr="004F0302">
              <w:rPr>
                <w:rFonts w:ascii="Times New Roman" w:hAnsi="Times New Roman" w:cs="Times New Roman"/>
              </w:rPr>
              <w:t>регистрационная карта РИД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A3678BE" w14:textId="167BC61E" w:rsidR="00B919E6" w:rsidRPr="00B919E6" w:rsidRDefault="00B919E6" w:rsidP="00B919E6">
      <w:pPr>
        <w:spacing w:before="480"/>
        <w:ind w:firstLine="0"/>
        <w:jc w:val="right"/>
        <w:rPr>
          <w:rFonts w:ascii="Times New Roman" w:hAnsi="Times New Roman" w:cs="Times New Roman"/>
          <w:u w:val="single"/>
          <w:lang w:val="en-US"/>
        </w:rPr>
      </w:pPr>
      <w:r w:rsidRPr="00B919E6">
        <w:rPr>
          <w:rFonts w:ascii="Times New Roman" w:hAnsi="Times New Roman" w:cs="Times New Roman"/>
          <w:lang w:val="en-US"/>
        </w:rPr>
        <w:t xml:space="preserve">_______________ </w:t>
      </w:r>
      <w:r w:rsidRPr="00B919E6">
        <w:rPr>
          <w:rFonts w:ascii="Times New Roman" w:hAnsi="Times New Roman" w:cs="Times New Roman"/>
          <w:u w:val="single"/>
          <w:lang w:val="en-US"/>
        </w:rPr>
        <w:t xml:space="preserve">/ </w:t>
      </w:r>
      <w:r w:rsidR="007D013E">
        <w:rPr>
          <w:rFonts w:ascii="Times New Roman" w:hAnsi="Times New Roman" w:cs="Times New Roman"/>
          <w:u w:val="single"/>
          <w:lang w:val="en-US"/>
        </w:rPr>
        <w:t>${</w:t>
      </w:r>
      <w:r w:rsidRPr="00B919E6">
        <w:rPr>
          <w:rFonts w:ascii="Times New Roman" w:hAnsi="Times New Roman" w:cs="Times New Roman"/>
          <w:u w:val="single"/>
          <w:lang w:val="en-US"/>
        </w:rPr>
        <w:t>key_ria_docs_submission_responsible_fullname_short} /</w:t>
      </w:r>
    </w:p>
    <w:p w14:paraId="56C2E252" w14:textId="77777777" w:rsidR="00B919E6" w:rsidRPr="00B919E6" w:rsidRDefault="00B919E6" w:rsidP="00B919E6">
      <w:pPr>
        <w:ind w:firstLine="0"/>
        <w:jc w:val="right"/>
        <w:rPr>
          <w:rFonts w:ascii="Times New Roman" w:hAnsi="Times New Roman" w:cs="Times New Roman"/>
          <w:lang w:val="en-US"/>
        </w:rPr>
      </w:pPr>
    </w:p>
    <w:p w14:paraId="0D7140B4" w14:textId="77777777" w:rsidR="00B919E6" w:rsidRPr="00D80EC9" w:rsidRDefault="00B919E6" w:rsidP="00B919E6">
      <w:pPr>
        <w:ind w:firstLine="0"/>
        <w:jc w:val="righ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ab/>
        <w:t xml:space="preserve">» ____________ </w:t>
      </w:r>
      <w:r w:rsidRPr="00B919E6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___ г.</w:t>
      </w:r>
    </w:p>
    <w:p w14:paraId="4CCBF5DB" w14:textId="77777777" w:rsidR="00D81DD5" w:rsidRDefault="000C6028" w:rsidP="00B919E6">
      <w:pPr>
        <w:spacing w:before="48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Принято: _______________</w:t>
      </w:r>
    </w:p>
    <w:p w14:paraId="47A3C2CD" w14:textId="77777777" w:rsidR="00690563" w:rsidRDefault="00690563" w:rsidP="005002E3">
      <w:pPr>
        <w:ind w:firstLine="0"/>
        <w:rPr>
          <w:rFonts w:ascii="Times New Roman" w:hAnsi="Times New Roman" w:cs="Times New Roman"/>
        </w:rPr>
      </w:pPr>
    </w:p>
    <w:p w14:paraId="7075100E" w14:textId="77777777" w:rsidR="00B919E6" w:rsidRPr="00D80EC9" w:rsidRDefault="00B919E6" w:rsidP="00B919E6">
      <w:pPr>
        <w:ind w:firstLine="0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ab/>
        <w:t xml:space="preserve">» ____________ </w:t>
      </w:r>
      <w:r w:rsidRPr="00B919E6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___ г.</w:t>
      </w:r>
    </w:p>
    <w:sectPr w:rsidR="00B919E6" w:rsidRPr="00D80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76F"/>
    <w:multiLevelType w:val="hybridMultilevel"/>
    <w:tmpl w:val="16343084"/>
    <w:lvl w:ilvl="0" w:tplc="0419000F">
      <w:start w:val="1"/>
      <w:numFmt w:val="decimal"/>
      <w:lvlText w:val="%1."/>
      <w:lvlJc w:val="left"/>
      <w:pPr>
        <w:tabs>
          <w:tab w:val="num" w:pos="3552"/>
        </w:tabs>
        <w:ind w:left="355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4272"/>
        </w:tabs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992"/>
        </w:tabs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712"/>
        </w:tabs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432"/>
        </w:tabs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152"/>
        </w:tabs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872"/>
        </w:tabs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592"/>
        </w:tabs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312"/>
        </w:tabs>
        <w:ind w:left="9312" w:hanging="180"/>
      </w:pPr>
    </w:lvl>
  </w:abstractNum>
  <w:abstractNum w:abstractNumId="1" w15:restartNumberingAfterBreak="0">
    <w:nsid w:val="45470203"/>
    <w:multiLevelType w:val="hybridMultilevel"/>
    <w:tmpl w:val="AF76E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A27FC"/>
    <w:multiLevelType w:val="hybridMultilevel"/>
    <w:tmpl w:val="7892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26CFC"/>
    <w:multiLevelType w:val="hybridMultilevel"/>
    <w:tmpl w:val="A2A29ADA"/>
    <w:lvl w:ilvl="0" w:tplc="0419000F">
      <w:start w:val="1"/>
      <w:numFmt w:val="decimal"/>
      <w:lvlText w:val="%1."/>
      <w:lvlJc w:val="left"/>
      <w:pPr>
        <w:tabs>
          <w:tab w:val="num" w:pos="2844"/>
        </w:tabs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564"/>
        </w:tabs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284"/>
        </w:tabs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04"/>
        </w:tabs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24"/>
        </w:tabs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44"/>
        </w:tabs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164"/>
        </w:tabs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884"/>
        </w:tabs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04"/>
        </w:tabs>
        <w:ind w:left="8604" w:hanging="180"/>
      </w:pPr>
    </w:lvl>
  </w:abstractNum>
  <w:num w:numId="1" w16cid:durableId="152062219">
    <w:abstractNumId w:val="0"/>
  </w:num>
  <w:num w:numId="2" w16cid:durableId="1043478879">
    <w:abstractNumId w:val="3"/>
  </w:num>
  <w:num w:numId="3" w16cid:durableId="1069230586">
    <w:abstractNumId w:val="2"/>
  </w:num>
  <w:num w:numId="4" w16cid:durableId="1582563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YwNjc2NzU2tTQAAiUdpeDU4uLM/DyQAsNaAL6QkhIsAAAA"/>
  </w:docVars>
  <w:rsids>
    <w:rsidRoot w:val="007D013E"/>
    <w:rsid w:val="000073D0"/>
    <w:rsid w:val="000106E4"/>
    <w:rsid w:val="00095D04"/>
    <w:rsid w:val="000C6028"/>
    <w:rsid w:val="001201A8"/>
    <w:rsid w:val="001A37B3"/>
    <w:rsid w:val="001F5419"/>
    <w:rsid w:val="00200A59"/>
    <w:rsid w:val="00216EA1"/>
    <w:rsid w:val="0024203F"/>
    <w:rsid w:val="00257DBB"/>
    <w:rsid w:val="00271126"/>
    <w:rsid w:val="0038604B"/>
    <w:rsid w:val="00397A52"/>
    <w:rsid w:val="003B3C54"/>
    <w:rsid w:val="003B4533"/>
    <w:rsid w:val="003F4437"/>
    <w:rsid w:val="00402592"/>
    <w:rsid w:val="0049715D"/>
    <w:rsid w:val="004A601C"/>
    <w:rsid w:val="004F0302"/>
    <w:rsid w:val="005002E3"/>
    <w:rsid w:val="00612298"/>
    <w:rsid w:val="006146DA"/>
    <w:rsid w:val="00657FB0"/>
    <w:rsid w:val="0067293D"/>
    <w:rsid w:val="00690563"/>
    <w:rsid w:val="006A7EF2"/>
    <w:rsid w:val="006C5D03"/>
    <w:rsid w:val="006D5F05"/>
    <w:rsid w:val="007D013E"/>
    <w:rsid w:val="007D10B9"/>
    <w:rsid w:val="007D6D45"/>
    <w:rsid w:val="008247B3"/>
    <w:rsid w:val="00861B10"/>
    <w:rsid w:val="008B3DC3"/>
    <w:rsid w:val="008E014B"/>
    <w:rsid w:val="00922744"/>
    <w:rsid w:val="00AA4A18"/>
    <w:rsid w:val="00B2299A"/>
    <w:rsid w:val="00B42A10"/>
    <w:rsid w:val="00B549C5"/>
    <w:rsid w:val="00B661CC"/>
    <w:rsid w:val="00B919E6"/>
    <w:rsid w:val="00C57C4A"/>
    <w:rsid w:val="00C76432"/>
    <w:rsid w:val="00CE1506"/>
    <w:rsid w:val="00D5507D"/>
    <w:rsid w:val="00D65324"/>
    <w:rsid w:val="00D80EC9"/>
    <w:rsid w:val="00D81DD5"/>
    <w:rsid w:val="00EB254A"/>
    <w:rsid w:val="00F57CAF"/>
    <w:rsid w:val="00F978A8"/>
    <w:rsid w:val="00FB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42F638"/>
  <w15:chartTrackingRefBased/>
  <w15:docId w15:val="{251734F3-01DD-4141-8740-C5D74C0E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81DD5"/>
    <w:pPr>
      <w:widowControl w:val="0"/>
      <w:autoSpaceDE w:val="0"/>
      <w:autoSpaceDN w:val="0"/>
      <w:adjustRightInd w:val="0"/>
      <w:ind w:firstLine="720"/>
      <w:jc w:val="both"/>
    </w:pPr>
    <w:rPr>
      <w:rFonts w:ascii="Arial" w:eastAsia="Calibri" w:hAnsi="Arial" w:cs="Arial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B3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s\Downloads\rdg%203\rdg\templates\&#1059;&#1074;&#1077;&#1076;&#1086;&#1084;&#1083;&#1077;&#1085;&#1080;&#1077;%20&#1079;&#1072;&#1103;&#1074;&#1082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56e6d-a0e1-4853-a0dd-658c7e9ec0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DA732502B6C147A48D6346117A915D" ma:contentTypeVersion="10" ma:contentTypeDescription="Создание документа." ma:contentTypeScope="" ma:versionID="bc626bac5fb109c343109044005fa611">
  <xsd:schema xmlns:xsd="http://www.w3.org/2001/XMLSchema" xmlns:xs="http://www.w3.org/2001/XMLSchema" xmlns:p="http://schemas.microsoft.com/office/2006/metadata/properties" xmlns:ns2="66956e6d-a0e1-4853-a0dd-658c7e9ec04e" targetNamespace="http://schemas.microsoft.com/office/2006/metadata/properties" ma:root="true" ma:fieldsID="eb14cd2dfdcb92180a268687cb981f4c" ns2:_="">
    <xsd:import namespace="66956e6d-a0e1-4853-a0dd-658c7e9ec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6e6d-a0e1-4853-a0dd-658c7e9ec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6ECF62-E708-4618-825B-E642E28914AF}">
  <ds:schemaRefs>
    <ds:schemaRef ds:uri="http://schemas.microsoft.com/office/2006/metadata/properties"/>
    <ds:schemaRef ds:uri="http://schemas.microsoft.com/office/infopath/2007/PartnerControls"/>
    <ds:schemaRef ds:uri="66956e6d-a0e1-4853-a0dd-658c7e9ec04e"/>
  </ds:schemaRefs>
</ds:datastoreItem>
</file>

<file path=customXml/itemProps2.xml><?xml version="1.0" encoding="utf-8"?>
<ds:datastoreItem xmlns:ds="http://schemas.openxmlformats.org/officeDocument/2006/customXml" ds:itemID="{604C94EF-9DEE-4C01-8047-698D8B9D81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68BA25-2C91-4D73-899F-992D4E36C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56e6d-a0e1-4853-a0dd-658c7e9ec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Уведомление заявка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УВЕДОМЛЕНИЕ-ЗАЯВКА</vt:lpstr>
      <vt:lpstr>УВЕДОМЛЕНИЕ-ЗАЯВКА</vt:lpstr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УВЕДОМЛЕНИЕ-ЗАЯВКА</dc:title>
  <dc:subject/>
  <dc:creator>Дмитрий Миронов</dc:creator>
  <cp:keywords/>
  <cp:lastModifiedBy>Дмитрий Миронов</cp:lastModifiedBy>
  <cp:revision>1</cp:revision>
  <dcterms:created xsi:type="dcterms:W3CDTF">2024-04-29T14:17:00Z</dcterms:created>
  <dcterms:modified xsi:type="dcterms:W3CDTF">2024-04-29T14:18:00Z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0x01010027DA732502B6C147A48D6346117A915D</vt:lpwstr>
  </property>
</Properties>
</file>