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0B8" w:rsidRPr="008370F9" w:rsidRDefault="00CF32F5" w:rsidP="008370F9">
      <w:pPr>
        <w:spacing w:after="480"/>
        <w:ind w:left="2268" w:hanging="2268"/>
        <w:contextualSpacing w:val="0"/>
        <w:jc w:val="center"/>
        <w:rPr>
          <w:b/>
          <w:spacing w:val="60"/>
        </w:rPr>
      </w:pPr>
      <w:r>
        <w:rPr>
          <w:b/>
          <w:spacing w:val="60"/>
          <w:lang w:val="en-US"/>
        </w:rPr>
        <w:t>s</w:t>
      </w:r>
      <w:r w:rsidR="001E50B8" w:rsidRPr="008370F9">
        <w:rPr>
          <w:b/>
          <w:spacing w:val="60"/>
        </w:rPr>
        <w:t>РЕФЕРАТ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6889"/>
      </w:tblGrid>
      <w:tr w:rsidR="008370F9" w:rsidTr="00C646C5">
        <w:tc>
          <w:tcPr>
            <w:tcW w:w="2161" w:type="dxa"/>
          </w:tcPr>
          <w:p w:rsidR="008370F9" w:rsidRDefault="008370F9" w:rsidP="008370F9">
            <w:pPr>
              <w:rPr>
                <w:b/>
              </w:rPr>
            </w:pPr>
            <w:r>
              <w:rPr>
                <w:b/>
              </w:rPr>
              <w:t>Авторы</w:t>
            </w:r>
            <w:r w:rsidRPr="001605C2">
              <w:rPr>
                <w:b/>
              </w:rPr>
              <w:t>:</w:t>
            </w:r>
          </w:p>
        </w:tc>
        <w:tc>
          <w:tcPr>
            <w:tcW w:w="7227" w:type="dxa"/>
            <w:vAlign w:val="center"/>
          </w:tcPr>
          <w:p w:rsidR="008370F9" w:rsidRPr="008370F9" w:rsidRDefault="00CF32F5" w:rsidP="008370F9">
            <w:r>
              <w:t>${</w:t>
            </w:r>
            <w:r w:rsidR="008370F9" w:rsidRPr="008370F9">
              <w:t>key_ria_authors_long}</w:t>
            </w:r>
          </w:p>
        </w:tc>
      </w:tr>
      <w:tr w:rsidR="008370F9" w:rsidTr="00C646C5">
        <w:tc>
          <w:tcPr>
            <w:tcW w:w="2161" w:type="dxa"/>
          </w:tcPr>
          <w:p w:rsidR="008370F9" w:rsidRDefault="00CF32F5" w:rsidP="008370F9">
            <w:pPr>
              <w:rPr>
                <w:b/>
              </w:rPr>
            </w:pPr>
            <w:r>
              <w:rPr>
                <w:b/>
              </w:rPr>
              <w:t>${</w:t>
            </w:r>
            <w:r w:rsidR="00C646C5" w:rsidRPr="00C646C5">
              <w:rPr>
                <w:b/>
              </w:rPr>
              <w:t>key_ria_type_long}</w:t>
            </w:r>
            <w:r w:rsidR="008370F9" w:rsidRPr="005F079D">
              <w:rPr>
                <w:b/>
              </w:rPr>
              <w:t>:</w:t>
            </w:r>
          </w:p>
        </w:tc>
        <w:tc>
          <w:tcPr>
            <w:tcW w:w="7227" w:type="dxa"/>
            <w:vAlign w:val="center"/>
          </w:tcPr>
          <w:p w:rsidR="008370F9" w:rsidRDefault="00CF32F5" w:rsidP="008370F9">
            <w:pPr>
              <w:rPr>
                <w:b/>
              </w:rPr>
            </w:pPr>
            <w:r>
              <w:rPr>
                <w:b/>
              </w:rPr>
              <w:t>${</w:t>
            </w:r>
            <w:r w:rsidR="008370F9" w:rsidRPr="008370F9">
              <w:rPr>
                <w:b/>
              </w:rPr>
              <w:t>key_ria_title}</w:t>
            </w:r>
          </w:p>
        </w:tc>
      </w:tr>
      <w:tr w:rsidR="008370F9" w:rsidTr="00C646C5">
        <w:tc>
          <w:tcPr>
            <w:tcW w:w="2161" w:type="dxa"/>
          </w:tcPr>
          <w:p w:rsidR="008370F9" w:rsidRPr="005F079D" w:rsidRDefault="008370F9" w:rsidP="008370F9">
            <w:pPr>
              <w:rPr>
                <w:b/>
              </w:rPr>
            </w:pPr>
            <w:r w:rsidRPr="00762037">
              <w:rPr>
                <w:b/>
              </w:rPr>
              <w:t>Аннотация:</w:t>
            </w:r>
          </w:p>
        </w:tc>
        <w:tc>
          <w:tcPr>
            <w:tcW w:w="7227" w:type="dxa"/>
          </w:tcPr>
          <w:p w:rsidR="008370F9" w:rsidRPr="008370F9" w:rsidRDefault="00CF32F5" w:rsidP="008370F9">
            <w:pPr>
              <w:jc w:val="both"/>
            </w:pPr>
            <w:r>
              <w:t>${</w:t>
            </w:r>
            <w:r w:rsidR="008370F9" w:rsidRPr="008370F9">
              <w:t>key_ria_annotation}</w:t>
            </w:r>
          </w:p>
        </w:tc>
      </w:tr>
      <w:tr w:rsidR="008370F9" w:rsidTr="00C646C5">
        <w:tc>
          <w:tcPr>
            <w:tcW w:w="2161" w:type="dxa"/>
          </w:tcPr>
          <w:p w:rsidR="008370F9" w:rsidRPr="00762037" w:rsidRDefault="008370F9" w:rsidP="008370F9">
            <w:pPr>
              <w:rPr>
                <w:b/>
              </w:rPr>
            </w:pPr>
            <w:r w:rsidRPr="001605C2">
              <w:rPr>
                <w:b/>
              </w:rPr>
              <w:t>Язык</w:t>
            </w:r>
            <w:r w:rsidRPr="00F603DB">
              <w:rPr>
                <w:b/>
              </w:rPr>
              <w:t>:</w:t>
            </w:r>
          </w:p>
        </w:tc>
        <w:tc>
          <w:tcPr>
            <w:tcW w:w="7227" w:type="dxa"/>
            <w:vAlign w:val="center"/>
          </w:tcPr>
          <w:p w:rsidR="008370F9" w:rsidRPr="008370F9" w:rsidRDefault="00CF32F5" w:rsidP="008370F9">
            <w:r>
              <w:t>${</w:t>
            </w:r>
            <w:r w:rsidR="008370F9" w:rsidRPr="008370F9">
              <w:t>key_ria_programming_language}</w:t>
            </w:r>
          </w:p>
        </w:tc>
      </w:tr>
      <w:tr w:rsidR="008370F9" w:rsidTr="00C646C5">
        <w:tc>
          <w:tcPr>
            <w:tcW w:w="2161" w:type="dxa"/>
          </w:tcPr>
          <w:p w:rsidR="008370F9" w:rsidRPr="001605C2" w:rsidRDefault="008370F9" w:rsidP="008370F9">
            <w:pPr>
              <w:rPr>
                <w:b/>
              </w:rPr>
            </w:pPr>
            <w:r w:rsidRPr="001605C2">
              <w:rPr>
                <w:b/>
              </w:rPr>
              <w:t>Объем</w:t>
            </w:r>
            <w:r>
              <w:rPr>
                <w:b/>
              </w:rPr>
              <w:t>:</w:t>
            </w:r>
          </w:p>
        </w:tc>
        <w:tc>
          <w:tcPr>
            <w:tcW w:w="7227" w:type="dxa"/>
            <w:vAlign w:val="center"/>
          </w:tcPr>
          <w:p w:rsidR="008370F9" w:rsidRPr="008370F9" w:rsidRDefault="00CF32F5" w:rsidP="008370F9">
            <w:r>
              <w:t>${</w:t>
            </w:r>
            <w:r w:rsidR="008370F9" w:rsidRPr="008370F9">
              <w:t>key_ria_code_size}</w:t>
            </w:r>
          </w:p>
        </w:tc>
      </w:tr>
    </w:tbl>
    <w:p w:rsidR="007E3BB8" w:rsidRPr="008370F9" w:rsidRDefault="007E3BB8" w:rsidP="008370F9">
      <w:pPr>
        <w:jc w:val="both"/>
        <w:rPr>
          <w:b/>
        </w:rPr>
      </w:pPr>
    </w:p>
    <w:sectPr w:rsidR="007E3BB8" w:rsidRPr="008370F9" w:rsidSect="008370F9">
      <w:pgSz w:w="11906" w:h="16838"/>
      <w:pgMar w:top="709" w:right="1134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6" w:nlCheck="1" w:checkStyle="1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F5"/>
    <w:rsid w:val="000209D2"/>
    <w:rsid w:val="00070092"/>
    <w:rsid w:val="000C50FC"/>
    <w:rsid w:val="000E4BC6"/>
    <w:rsid w:val="0011426E"/>
    <w:rsid w:val="001605C2"/>
    <w:rsid w:val="001628E6"/>
    <w:rsid w:val="001D441E"/>
    <w:rsid w:val="001E50B8"/>
    <w:rsid w:val="001F71F1"/>
    <w:rsid w:val="002532E5"/>
    <w:rsid w:val="00267540"/>
    <w:rsid w:val="00294FBB"/>
    <w:rsid w:val="002C28E7"/>
    <w:rsid w:val="0036229A"/>
    <w:rsid w:val="00362A18"/>
    <w:rsid w:val="003D1EBD"/>
    <w:rsid w:val="003E6D02"/>
    <w:rsid w:val="003E75BF"/>
    <w:rsid w:val="003F287F"/>
    <w:rsid w:val="003F3681"/>
    <w:rsid w:val="003F49A4"/>
    <w:rsid w:val="004D2552"/>
    <w:rsid w:val="00517C96"/>
    <w:rsid w:val="005207CA"/>
    <w:rsid w:val="00522AD5"/>
    <w:rsid w:val="005642B1"/>
    <w:rsid w:val="005D3E8B"/>
    <w:rsid w:val="005D4F0A"/>
    <w:rsid w:val="005E095F"/>
    <w:rsid w:val="005F079D"/>
    <w:rsid w:val="00600C93"/>
    <w:rsid w:val="00655586"/>
    <w:rsid w:val="00691A5F"/>
    <w:rsid w:val="00694A7D"/>
    <w:rsid w:val="006A0C0A"/>
    <w:rsid w:val="006D2304"/>
    <w:rsid w:val="00762037"/>
    <w:rsid w:val="007855AF"/>
    <w:rsid w:val="007D78FE"/>
    <w:rsid w:val="007E3BB8"/>
    <w:rsid w:val="008344B8"/>
    <w:rsid w:val="008370F9"/>
    <w:rsid w:val="008445D2"/>
    <w:rsid w:val="00897EED"/>
    <w:rsid w:val="008F0C14"/>
    <w:rsid w:val="008F62CE"/>
    <w:rsid w:val="00946801"/>
    <w:rsid w:val="00952F30"/>
    <w:rsid w:val="009646D6"/>
    <w:rsid w:val="009662C5"/>
    <w:rsid w:val="009875C7"/>
    <w:rsid w:val="009B7F54"/>
    <w:rsid w:val="009C36CC"/>
    <w:rsid w:val="009E252A"/>
    <w:rsid w:val="00A00C16"/>
    <w:rsid w:val="00B56847"/>
    <w:rsid w:val="00C646C5"/>
    <w:rsid w:val="00CD60EE"/>
    <w:rsid w:val="00CF32F5"/>
    <w:rsid w:val="00D91AF2"/>
    <w:rsid w:val="00D97016"/>
    <w:rsid w:val="00E06BC3"/>
    <w:rsid w:val="00E61853"/>
    <w:rsid w:val="00F05224"/>
    <w:rsid w:val="00F36E02"/>
    <w:rsid w:val="00F464E0"/>
    <w:rsid w:val="00F603DB"/>
    <w:rsid w:val="00F67028"/>
    <w:rsid w:val="00F94B38"/>
    <w:rsid w:val="00FA4F6E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1FAF"/>
  <w15:chartTrackingRefBased/>
  <w15:docId w15:val="{D1A6344F-FD23-46CA-9CFC-712D8AA0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0F9"/>
    <w:pPr>
      <w:spacing w:before="120" w:line="360" w:lineRule="auto"/>
      <w:contextualSpacing/>
    </w:pPr>
    <w:rPr>
      <w:rFonts w:ascii="Times New Roman" w:hAnsi="Times New Roman"/>
      <w:sz w:val="24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5C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605C2"/>
    <w:rPr>
      <w:rFonts w:ascii="Tahoma" w:hAnsi="Tahoma" w:cs="Tahoma"/>
      <w:sz w:val="16"/>
      <w:szCs w:val="16"/>
      <w:lang w:eastAsia="en-US"/>
    </w:rPr>
  </w:style>
  <w:style w:type="table" w:styleId="a5">
    <w:name w:val="Table Grid"/>
    <w:basedOn w:val="a1"/>
    <w:uiPriority w:val="39"/>
    <w:rsid w:val="00837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wnloads\rdg%203\rdg\templates\&#1056;&#1077;&#1092;&#1077;&#1088;&#1072;&#1090;%20&#1087;&#1088;&#1086;&#1075;&#1088;&#1072;&#1084;&#1084;&#109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C35535-32CA-466E-88D3-6EF43AFA9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AA2D13-9106-4560-9C11-0A1D144884FF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3.xml><?xml version="1.0" encoding="utf-8"?>
<ds:datastoreItem xmlns:ds="http://schemas.openxmlformats.org/officeDocument/2006/customXml" ds:itemID="{78A98889-E0C6-4879-B5A8-79F816681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Реферат программы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cp:lastModifiedBy>Дмитрий Миронов</cp:lastModifiedBy>
  <cp:revision>1</cp:revision>
  <cp:lastPrinted>2016-01-21T08:41:00Z</cp:lastPrinted>
  <dcterms:created xsi:type="dcterms:W3CDTF">2024-04-29T14:12:00Z</dcterms:created>
  <dcterms:modified xsi:type="dcterms:W3CDTF">2024-04-29T14:13:00Z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