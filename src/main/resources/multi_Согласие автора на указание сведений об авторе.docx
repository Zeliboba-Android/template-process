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6"/>
        <w:gridCol w:w="5449"/>
      </w:tblGrid>
      <w:tr w:rsidR="008A56D2" w:rsidRPr="005E5DED" w14:paraId="76E3E5C4" w14:textId="77777777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05F9" w14:textId="77777777" w:rsidR="008A56D2" w:rsidRPr="005E5DED" w:rsidRDefault="008A56D2" w:rsidP="0034307C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bookmarkStart w:id="0" w:name="bookmark0"/>
            <w:r w:rsidRPr="005E5DED">
              <w:rPr>
                <w:rFonts w:ascii="Times New Roman" w:hAnsi="Times New Roman"/>
                <w:sz w:val="24"/>
                <w:szCs w:val="24"/>
                <w:lang w:eastAsia="ru-RU"/>
              </w:rPr>
              <w:t>Дата поступления</w:t>
            </w:r>
            <w:bookmarkEnd w:id="0"/>
          </w:p>
          <w:p w14:paraId="4249093C" w14:textId="77777777" w:rsidR="008A56D2" w:rsidRPr="005E5DED" w:rsidRDefault="008A56D2" w:rsidP="0034307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  <w:p w14:paraId="06F40C3B" w14:textId="77777777" w:rsidR="008A56D2" w:rsidRPr="005E5DED" w:rsidRDefault="008A56D2" w:rsidP="0034307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  <w:p w14:paraId="5B85E735" w14:textId="77777777" w:rsidR="008A56D2" w:rsidRPr="005E5DED" w:rsidRDefault="008A56D2" w:rsidP="0034307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E5DED">
              <w:rPr>
                <w:rFonts w:ascii="Times New Roman" w:hAnsi="Times New Roman"/>
                <w:i/>
                <w:sz w:val="16"/>
                <w:szCs w:val="16"/>
                <w:lang w:eastAsia="ru-RU"/>
              </w:rPr>
              <w:t>(заполняется Федеральной службой по интеллектуальной собственности)</w:t>
            </w:r>
          </w:p>
        </w:tc>
        <w:tc>
          <w:tcPr>
            <w:tcW w:w="5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C9CD" w14:textId="77777777" w:rsidR="008A56D2" w:rsidRPr="005E5DED" w:rsidRDefault="008A56D2" w:rsidP="0034307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E5DED">
              <w:rPr>
                <w:rFonts w:ascii="Times New Roman" w:hAnsi="Times New Roman"/>
                <w:sz w:val="20"/>
                <w:szCs w:val="20"/>
              </w:rPr>
              <w:t>В Федеральную службу</w:t>
            </w:r>
          </w:p>
          <w:p w14:paraId="1B618661" w14:textId="77777777" w:rsidR="008A56D2" w:rsidRPr="005E5DED" w:rsidRDefault="008A56D2" w:rsidP="0034307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E5DED">
              <w:rPr>
                <w:rFonts w:ascii="Times New Roman" w:hAnsi="Times New Roman"/>
                <w:sz w:val="20"/>
                <w:szCs w:val="20"/>
              </w:rPr>
              <w:t>по интеллектуальной собственности</w:t>
            </w:r>
          </w:p>
          <w:p w14:paraId="076D06F7" w14:textId="77777777" w:rsidR="008A56D2" w:rsidRPr="005E5DED" w:rsidRDefault="008A56D2" w:rsidP="0034307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E5DED">
              <w:rPr>
                <w:rFonts w:ascii="Times New Roman" w:hAnsi="Times New Roman"/>
                <w:sz w:val="20"/>
                <w:szCs w:val="20"/>
              </w:rPr>
              <w:t>Бережковская наб., д. 30, корп. 1,</w:t>
            </w:r>
          </w:p>
          <w:p w14:paraId="7CB0EF65" w14:textId="77777777" w:rsidR="008A56D2" w:rsidRPr="005E5DED" w:rsidRDefault="008A56D2" w:rsidP="0034307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E5DED">
              <w:rPr>
                <w:rFonts w:ascii="Times New Roman" w:hAnsi="Times New Roman"/>
                <w:sz w:val="20"/>
                <w:szCs w:val="20"/>
              </w:rPr>
              <w:t>г. Москва, Г-59, ГСП-3, 125993,</w:t>
            </w:r>
          </w:p>
          <w:p w14:paraId="2ADCE257" w14:textId="77777777" w:rsidR="008A56D2" w:rsidRPr="005E5DED" w:rsidRDefault="008A56D2" w:rsidP="0034307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E5DED">
              <w:rPr>
                <w:rFonts w:ascii="Times New Roman" w:hAnsi="Times New Roman"/>
                <w:sz w:val="20"/>
                <w:szCs w:val="20"/>
              </w:rPr>
              <w:t>Российская Федерация</w:t>
            </w:r>
          </w:p>
        </w:tc>
      </w:tr>
      <w:tr w:rsidR="008A56D2" w:rsidRPr="005E5DED" w14:paraId="34170015" w14:textId="7777777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278F5" w14:textId="77777777" w:rsidR="008A56D2" w:rsidRPr="005E5DED" w:rsidRDefault="008A56D2" w:rsidP="003430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E5DED">
              <w:rPr>
                <w:rFonts w:ascii="Times New Roman" w:hAnsi="Times New Roman"/>
                <w:b/>
                <w:sz w:val="24"/>
                <w:szCs w:val="24"/>
              </w:rPr>
              <w:t>Согласие автора на указание сведений об авторе, указанных в заявлении</w:t>
            </w:r>
          </w:p>
        </w:tc>
      </w:tr>
      <w:tr w:rsidR="008A56D2" w:rsidRPr="005E5DED" w14:paraId="62B18184" w14:textId="7777777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FE7E" w14:textId="77777777" w:rsidR="008A56D2" w:rsidRPr="005617FA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0"/>
                <w:szCs w:val="20"/>
              </w:rPr>
              <w:t>Заявка № _____________________________________________________________________________</w:t>
            </w:r>
          </w:p>
          <w:p w14:paraId="30B211F3" w14:textId="77777777" w:rsidR="008A56D2" w:rsidRPr="005617FA" w:rsidRDefault="008A56D2" w:rsidP="0034307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5617FA">
              <w:rPr>
                <w:rFonts w:ascii="Times New Roman" w:hAnsi="Times New Roman"/>
                <w:sz w:val="20"/>
                <w:szCs w:val="20"/>
                <w:vertAlign w:val="superscript"/>
              </w:rPr>
              <w:t>(указывается при наличии регистрационного номера заявки)</w:t>
            </w:r>
          </w:p>
          <w:p w14:paraId="3A675997" w14:textId="08620305" w:rsidR="008A56D2" w:rsidRPr="005617FA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0"/>
                <w:szCs w:val="20"/>
              </w:rPr>
              <w:t>На государственную регистрацию:</w:t>
            </w:r>
            <w:r w:rsidR="0052412E" w:rsidRPr="0052412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B08B1">
              <w:rPr>
                <w:rFonts w:ascii="Times New Roman" w:hAnsi="Times New Roman"/>
                <w:sz w:val="20"/>
                <w:szCs w:val="20"/>
              </w:rPr>
              <w:t>${</w:t>
            </w:r>
            <w:proofErr w:type="spellStart"/>
            <w:r w:rsidR="0052412E" w:rsidRPr="0052412E">
              <w:rPr>
                <w:rFonts w:ascii="Times New Roman" w:hAnsi="Times New Roman"/>
                <w:sz w:val="20"/>
                <w:szCs w:val="20"/>
              </w:rPr>
              <w:t>key_ria_type_x_pr</w:t>
            </w:r>
            <w:proofErr w:type="spellEnd"/>
            <w:r w:rsidR="0052412E" w:rsidRPr="0052412E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 xml:space="preserve">Программы для ЭВМ </w:t>
            </w:r>
            <w:r w:rsidR="00FB08B1">
              <w:rPr>
                <w:rFonts w:ascii="Times New Roman" w:hAnsi="Times New Roman"/>
                <w:sz w:val="20"/>
                <w:szCs w:val="20"/>
              </w:rPr>
              <w:t>${</w:t>
            </w:r>
            <w:r w:rsidR="0052412E" w:rsidRPr="0052412E">
              <w:rPr>
                <w:rFonts w:ascii="Times New Roman" w:hAnsi="Times New Roman"/>
                <w:sz w:val="20"/>
                <w:szCs w:val="20"/>
              </w:rPr>
              <w:t>key_ria_type_x_bd59}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 xml:space="preserve"> Базы данных, государственная регистрация которой осуществляется в соответствии с пунктом 4 статьи 1259 Кодекса </w:t>
            </w:r>
            <w:r w:rsidR="00FB08B1">
              <w:rPr>
                <w:rFonts w:ascii="Times New Roman" w:hAnsi="Times New Roman"/>
                <w:sz w:val="20"/>
                <w:szCs w:val="20"/>
              </w:rPr>
              <w:t>${</w:t>
            </w:r>
            <w:r w:rsidR="0052412E" w:rsidRPr="0052412E">
              <w:rPr>
                <w:rFonts w:ascii="Times New Roman" w:hAnsi="Times New Roman"/>
                <w:sz w:val="20"/>
                <w:szCs w:val="20"/>
              </w:rPr>
              <w:t>key_ria_type_x_bd34}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 xml:space="preserve"> Базы данных, государственная регистрация которой осуществляется в соответствии с пунктом 3 статьи 1334 Кодекса (Отметить знаком «</w:t>
            </w:r>
            <w:r w:rsidR="00765B9A">
              <w:rPr>
                <w:rFonts w:ascii="Times New Roman" w:hAnsi="Times New Roman"/>
                <w:sz w:val="20"/>
                <w:szCs w:val="20"/>
                <w:lang w:val="en-US"/>
              </w:rPr>
              <w:t>X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>» вид результата интеллектуальной деятельности)</w:t>
            </w:r>
          </w:p>
          <w:p w14:paraId="29E4C62E" w14:textId="0B47B7BE" w:rsidR="008A56D2" w:rsidRPr="00FB08B1" w:rsidRDefault="00A87B10" w:rsidP="00561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0"/>
                <w:szCs w:val="20"/>
              </w:rPr>
              <w:t>Название:</w:t>
            </w:r>
            <w:r w:rsidR="005617FA" w:rsidRPr="005617F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FB08B1" w:rsidRPr="00FB08B1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${</w:t>
            </w:r>
            <w:r w:rsidR="0052412E" w:rsidRPr="0052412E"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key</w:t>
            </w:r>
            <w:r w:rsidR="0052412E" w:rsidRPr="00FB08B1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_</w:t>
            </w:r>
            <w:r w:rsidR="0052412E" w:rsidRPr="0052412E"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ria</w:t>
            </w:r>
            <w:r w:rsidR="0052412E" w:rsidRPr="00FB08B1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_</w:t>
            </w:r>
            <w:r w:rsidR="0052412E" w:rsidRPr="0052412E"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title</w:t>
            </w:r>
            <w:r w:rsidR="0052412E" w:rsidRPr="00FB08B1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}</w:t>
            </w:r>
          </w:p>
          <w:p w14:paraId="4893A1C3" w14:textId="77777777" w:rsidR="008A56D2" w:rsidRPr="005617FA" w:rsidRDefault="008A56D2" w:rsidP="0034307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617FA">
              <w:rPr>
                <w:rFonts w:ascii="Times New Roman" w:hAnsi="Times New Roman"/>
                <w:sz w:val="16"/>
                <w:szCs w:val="16"/>
              </w:rPr>
              <w:t>(указывается в соответствии с графой 1 заявления о государственной регистрации программы для ЭВМ или базы данных)</w:t>
            </w:r>
          </w:p>
        </w:tc>
      </w:tr>
      <w:tr w:rsidR="008A56D2" w:rsidRPr="005E5DED" w14:paraId="688B59B7" w14:textId="77777777">
        <w:trPr>
          <w:trHeight w:val="470"/>
        </w:trPr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9053" w14:textId="77777777" w:rsidR="008A56D2" w:rsidRPr="005617FA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4"/>
                <w:szCs w:val="24"/>
              </w:rPr>
              <w:t>Правообладатель (и) (Заявитель)(и)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 xml:space="preserve"> (указываются фамилия, имя, отчество (последнее - при наличии), место жительства физического лица, наименование, место нахождения, основной государственный регистрационный номер (ОГРН) и идентификационный номер налогоплательщика (ИНН) юридического лица)</w:t>
            </w:r>
          </w:p>
          <w:p w14:paraId="1927A529" w14:textId="77777777" w:rsidR="008A56D2" w:rsidRPr="005617FA" w:rsidRDefault="008A56D2" w:rsidP="0034307C">
            <w:pPr>
              <w:spacing w:after="0" w:line="240" w:lineRule="auto"/>
              <w:jc w:val="both"/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 w:rsidRPr="005617FA"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>федеральное государственное автономное образовательное учреждение высшего образования «Российский университет дружбы народов» (РУДН)</w:t>
            </w:r>
          </w:p>
          <w:p w14:paraId="20F7C3AE" w14:textId="77777777" w:rsidR="008A56D2" w:rsidRPr="005617FA" w:rsidRDefault="008A56D2" w:rsidP="0034307C">
            <w:pPr>
              <w:spacing w:after="0" w:line="240" w:lineRule="auto"/>
              <w:jc w:val="both"/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 w:rsidRPr="005617FA"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  <w:t>Россия, 117198, Москва, ул. Миклухо-Маклая, д. 6</w:t>
            </w:r>
          </w:p>
          <w:p w14:paraId="5C1A9D03" w14:textId="77777777" w:rsidR="008A56D2" w:rsidRPr="005617FA" w:rsidRDefault="008A56D2" w:rsidP="003430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617FA">
              <w:rPr>
                <w:rFonts w:ascii="Times New Roman" w:hAnsi="Times New Roman"/>
                <w:b/>
                <w:bCs/>
                <w:sz w:val="24"/>
                <w:szCs w:val="24"/>
              </w:rPr>
              <w:t>ОГРН: 1027739189323</w:t>
            </w:r>
          </w:p>
          <w:p w14:paraId="04065BC7" w14:textId="77777777" w:rsidR="008A56D2" w:rsidRPr="005617FA" w:rsidRDefault="008A56D2" w:rsidP="0034307C">
            <w:pPr>
              <w:spacing w:after="0" w:line="240" w:lineRule="auto"/>
              <w:jc w:val="both"/>
              <w:rPr>
                <w:rFonts w:ascii="Times New Roman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 w:rsidRPr="005617F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ИНН: </w:t>
            </w:r>
            <w:r w:rsidR="00AF473C" w:rsidRPr="005E5DED">
              <w:rPr>
                <w:rFonts w:ascii="Times New Roman" w:hAnsi="Times New Roman"/>
                <w:b/>
                <w:bCs/>
                <w:sz w:val="24"/>
                <w:szCs w:val="24"/>
              </w:rPr>
              <w:t>7728073720</w:t>
            </w:r>
          </w:p>
          <w:p w14:paraId="02FB930D" w14:textId="77777777" w:rsidR="008A56D2" w:rsidRPr="005617FA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0"/>
                <w:szCs w:val="20"/>
              </w:rPr>
              <w:t>Подтверждаю согласие на указание обо мне, как авторе, следующих сведений в графе 7А заявления</w:t>
            </w:r>
          </w:p>
          <w:p w14:paraId="0844FE37" w14:textId="77777777" w:rsidR="008A56D2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0"/>
                <w:szCs w:val="20"/>
              </w:rPr>
              <w:t>на государственную регистрацию данной программы для ЭВМ или базы данных.</w:t>
            </w:r>
          </w:p>
          <w:p w14:paraId="59D94911" w14:textId="77777777" w:rsidR="00B645DF" w:rsidRPr="005617FA" w:rsidRDefault="00B645DF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7FD4EDC6" w14:textId="77777777" w:rsidR="008A56D2" w:rsidRPr="005617FA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0"/>
                <w:szCs w:val="20"/>
              </w:rPr>
              <w:t>7А. СВЕДЕНИЯ ОБ АВТОРЕ:</w:t>
            </w:r>
          </w:p>
          <w:p w14:paraId="26B2C954" w14:textId="0626BEC6" w:rsidR="008A56D2" w:rsidRPr="00765B9A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617FA">
              <w:rPr>
                <w:rFonts w:ascii="Times New Roman" w:hAnsi="Times New Roman"/>
                <w:sz w:val="20"/>
                <w:szCs w:val="20"/>
              </w:rPr>
              <w:t>Фамилия</w:t>
            </w:r>
            <w:r w:rsidRPr="00765B9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>имя</w:t>
            </w:r>
            <w:r w:rsidRPr="00765B9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>отчество</w:t>
            </w:r>
            <w:r w:rsidRPr="00765B9A"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 w:rsidR="0052412E" w:rsidRPr="00765B9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="00FB08B1" w:rsidRPr="00765B9A">
              <w:rPr>
                <w:rFonts w:ascii="Times New Roman" w:hAnsi="Times New Roman"/>
                <w:b/>
                <w:szCs w:val="20"/>
                <w:lang w:val="en-US"/>
              </w:rPr>
              <w:t>${</w:t>
            </w:r>
            <w:r w:rsidR="0052412E" w:rsidRPr="00765B9A">
              <w:rPr>
                <w:rFonts w:ascii="Times New Roman" w:hAnsi="Times New Roman"/>
                <w:b/>
                <w:szCs w:val="20"/>
                <w:lang w:val="en-US"/>
              </w:rPr>
              <w:t>key_ria_author</w:t>
            </w:r>
            <w:r w:rsidR="00D756BD" w:rsidRPr="00765B9A">
              <w:rPr>
                <w:rFonts w:ascii="Times New Roman" w:hAnsi="Times New Roman"/>
                <w:b/>
                <w:szCs w:val="20"/>
                <w:lang w:val="en-US"/>
              </w:rPr>
              <w:t>1</w:t>
            </w:r>
            <w:r w:rsidR="0052412E" w:rsidRPr="00765B9A">
              <w:rPr>
                <w:rFonts w:ascii="Times New Roman" w:hAnsi="Times New Roman"/>
                <w:b/>
                <w:szCs w:val="20"/>
                <w:lang w:val="en-US"/>
              </w:rPr>
              <w:t>_fullname_long}</w:t>
            </w:r>
          </w:p>
          <w:p w14:paraId="33E273DB" w14:textId="6B4A9095" w:rsidR="008A56D2" w:rsidRPr="005617FA" w:rsidRDefault="008A56D2" w:rsidP="00B645DF">
            <w:pPr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0"/>
                <w:szCs w:val="20"/>
              </w:rPr>
              <w:t>Дата рождения: число:</w:t>
            </w:r>
            <w:r w:rsidR="0052412E" w:rsidRPr="0052412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B08B1">
              <w:rPr>
                <w:rFonts w:ascii="Times New Roman" w:hAnsi="Times New Roman"/>
                <w:b/>
                <w:szCs w:val="20"/>
                <w:u w:val="single"/>
              </w:rPr>
              <w:t>${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  <w:lang w:val="en-US"/>
              </w:rPr>
              <w:t>key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</w:rPr>
              <w:t>_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  <w:lang w:val="en-US"/>
              </w:rPr>
              <w:t>ria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</w:rPr>
              <w:t>_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  <w:lang w:val="en-US"/>
              </w:rPr>
              <w:t>author</w:t>
            </w:r>
            <w:r w:rsidR="00D756BD" w:rsidRPr="00D756BD">
              <w:rPr>
                <w:rFonts w:ascii="Times New Roman" w:hAnsi="Times New Roman"/>
                <w:b/>
                <w:szCs w:val="20"/>
                <w:u w:val="single"/>
              </w:rPr>
              <w:t>1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</w:rPr>
              <w:t>_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  <w:lang w:val="en-US"/>
              </w:rPr>
              <w:t>dob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</w:rPr>
              <w:t>_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  <w:lang w:val="en-US"/>
              </w:rPr>
              <w:t>day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</w:rPr>
              <w:t>}</w:t>
            </w:r>
            <w:r w:rsidR="0052412E" w:rsidRPr="0052412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>месяц:</w:t>
            </w:r>
            <w:r w:rsidR="0052412E" w:rsidRPr="0052412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B08B1">
              <w:rPr>
                <w:rFonts w:ascii="Times New Roman" w:hAnsi="Times New Roman"/>
                <w:b/>
                <w:szCs w:val="20"/>
                <w:u w:val="single"/>
              </w:rPr>
              <w:t>${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</w:rPr>
              <w:t>key_ria_author</w:t>
            </w:r>
            <w:r w:rsidR="00D756BD" w:rsidRPr="00D756BD">
              <w:rPr>
                <w:rFonts w:ascii="Times New Roman" w:hAnsi="Times New Roman"/>
                <w:b/>
                <w:szCs w:val="20"/>
                <w:u w:val="single"/>
              </w:rPr>
              <w:t>1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</w:rPr>
              <w:t>_dob_month}</w:t>
            </w:r>
            <w:r w:rsidR="0052412E" w:rsidRPr="0052412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>год:</w:t>
            </w:r>
            <w:r w:rsidR="0052412E" w:rsidRPr="0052412E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="00FB08B1">
              <w:rPr>
                <w:rFonts w:ascii="Times New Roman" w:hAnsi="Times New Roman"/>
                <w:b/>
                <w:szCs w:val="20"/>
                <w:u w:val="single"/>
              </w:rPr>
              <w:t>${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</w:rPr>
              <w:t>key_ria_author</w:t>
            </w:r>
            <w:r w:rsidR="00D756BD" w:rsidRPr="00D756BD">
              <w:rPr>
                <w:rFonts w:ascii="Times New Roman" w:hAnsi="Times New Roman"/>
                <w:b/>
                <w:szCs w:val="20"/>
                <w:u w:val="single"/>
              </w:rPr>
              <w:t>1</w:t>
            </w:r>
            <w:r w:rsidR="0052412E" w:rsidRPr="00F17937">
              <w:rPr>
                <w:rFonts w:ascii="Times New Roman" w:hAnsi="Times New Roman"/>
                <w:b/>
                <w:szCs w:val="20"/>
                <w:u w:val="single"/>
              </w:rPr>
              <w:t>_dob_year}</w:t>
            </w:r>
            <w:r w:rsidR="0052412E" w:rsidRPr="0052412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 xml:space="preserve">Гражданство: </w:t>
            </w:r>
            <w:r w:rsidR="00FB08B1">
              <w:rPr>
                <w:rFonts w:ascii="Times New Roman" w:hAnsi="Times New Roman"/>
                <w:szCs w:val="20"/>
                <w:u w:val="single"/>
              </w:rPr>
              <w:t>${</w:t>
            </w:r>
            <w:r w:rsidR="0052412E" w:rsidRPr="00F17937">
              <w:rPr>
                <w:rFonts w:ascii="Times New Roman" w:hAnsi="Times New Roman"/>
                <w:szCs w:val="20"/>
                <w:u w:val="single"/>
              </w:rPr>
              <w:t>key_ria_author</w:t>
            </w:r>
            <w:r w:rsidR="00D756BD" w:rsidRPr="00D756BD">
              <w:rPr>
                <w:rFonts w:ascii="Times New Roman" w:hAnsi="Times New Roman"/>
                <w:szCs w:val="20"/>
                <w:u w:val="single"/>
              </w:rPr>
              <w:t>1</w:t>
            </w:r>
            <w:r w:rsidR="0052412E" w:rsidRPr="00F17937">
              <w:rPr>
                <w:rFonts w:ascii="Times New Roman" w:hAnsi="Times New Roman"/>
                <w:szCs w:val="20"/>
                <w:u w:val="single"/>
              </w:rPr>
              <w:t>_citizenship}</w:t>
            </w:r>
            <w:r w:rsidR="00B645DF">
              <w:rPr>
                <w:rFonts w:ascii="Times New Roman" w:hAnsi="Times New Roman"/>
                <w:sz w:val="20"/>
                <w:szCs w:val="20"/>
                <w:u w:val="single"/>
              </w:rPr>
              <w:br/>
            </w:r>
            <w:r w:rsidRPr="005617FA">
              <w:rPr>
                <w:rFonts w:ascii="Times New Roman" w:hAnsi="Times New Roman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</w:t>
            </w:r>
          </w:p>
          <w:p w14:paraId="11837852" w14:textId="77777777" w:rsidR="008A56D2" w:rsidRPr="005617FA" w:rsidRDefault="008A56D2" w:rsidP="00B645DF">
            <w:pPr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7BAB9A82" w14:textId="77777777" w:rsidR="008A56D2" w:rsidRPr="005617FA" w:rsidRDefault="008A56D2" w:rsidP="00B645DF">
            <w:pPr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0"/>
                <w:szCs w:val="20"/>
              </w:rPr>
              <w:t>Место постоянного жительства, включая указание страны:</w:t>
            </w:r>
          </w:p>
          <w:p w14:paraId="01535A54" w14:textId="2699A71B" w:rsidR="00E82F95" w:rsidRPr="0052412E" w:rsidRDefault="00FB08B1" w:rsidP="0034307C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lang w:eastAsia="ru-RU"/>
              </w:rPr>
              <w:t>${</w:t>
            </w:r>
            <w:r w:rsidR="0052412E" w:rsidRPr="00F17937">
              <w:rPr>
                <w:rFonts w:ascii="Times New Roman" w:hAnsi="Times New Roman"/>
                <w:b/>
                <w:bCs/>
                <w:lang w:eastAsia="ru-RU"/>
              </w:rPr>
              <w:t>key_ria_author</w:t>
            </w:r>
            <w:r w:rsidR="00D756BD" w:rsidRPr="00765B9A">
              <w:rPr>
                <w:rFonts w:ascii="Times New Roman" w:hAnsi="Times New Roman"/>
                <w:b/>
                <w:bCs/>
                <w:lang w:eastAsia="ru-RU"/>
              </w:rPr>
              <w:t>1</w:t>
            </w:r>
            <w:r w:rsidR="0052412E" w:rsidRPr="00F17937">
              <w:rPr>
                <w:rFonts w:ascii="Times New Roman" w:hAnsi="Times New Roman"/>
                <w:b/>
                <w:bCs/>
                <w:lang w:eastAsia="ru-RU"/>
              </w:rPr>
              <w:t>_address}</w:t>
            </w:r>
          </w:p>
          <w:p w14:paraId="75BCE79C" w14:textId="77777777" w:rsidR="008A56D2" w:rsidRPr="005617FA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14:paraId="6B0E341F" w14:textId="6FAC7DC3" w:rsidR="00AF473C" w:rsidRPr="0052412E" w:rsidRDefault="00FB08B1" w:rsidP="00AF473C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lang w:eastAsia="ru-RU"/>
              </w:rPr>
              <w:t>${</w:t>
            </w:r>
            <w:r w:rsidR="0052412E" w:rsidRPr="00F17937">
              <w:rPr>
                <w:rFonts w:ascii="Times New Roman" w:hAnsi="Times New Roman"/>
                <w:b/>
                <w:bCs/>
                <w:lang w:eastAsia="ru-RU"/>
              </w:rPr>
              <w:t>key_ria_author</w:t>
            </w:r>
            <w:r w:rsidR="00D756BD" w:rsidRPr="00765B9A">
              <w:rPr>
                <w:rFonts w:ascii="Times New Roman" w:hAnsi="Times New Roman"/>
                <w:b/>
                <w:bCs/>
                <w:lang w:eastAsia="ru-RU"/>
              </w:rPr>
              <w:t>1</w:t>
            </w:r>
            <w:r w:rsidR="0052412E" w:rsidRPr="00F17937">
              <w:rPr>
                <w:rFonts w:ascii="Times New Roman" w:hAnsi="Times New Roman"/>
                <w:b/>
                <w:bCs/>
                <w:lang w:eastAsia="ru-RU"/>
              </w:rPr>
              <w:t>_contribution}</w:t>
            </w:r>
          </w:p>
          <w:p w14:paraId="1AF27696" w14:textId="331A8AAB" w:rsidR="008A56D2" w:rsidRPr="005617FA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sz w:val="20"/>
                <w:szCs w:val="20"/>
              </w:rPr>
              <w:t>При публикации сведений о государственной регистрации программы для ЭВМ или базы данных автор просит: (отметить [</w:t>
            </w:r>
            <w:r w:rsidR="00765B9A">
              <w:rPr>
                <w:rFonts w:ascii="Times New Roman" w:hAnsi="Times New Roman"/>
                <w:sz w:val="20"/>
                <w:szCs w:val="20"/>
                <w:lang w:val="en-US"/>
              </w:rPr>
              <w:t>X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>])</w:t>
            </w:r>
          </w:p>
          <w:p w14:paraId="62BC0C91" w14:textId="77777777" w:rsidR="008A56D2" w:rsidRPr="005617FA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17937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5617FA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5617F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617FA">
              <w:rPr>
                <w:rFonts w:ascii="Times New Roman" w:hAnsi="Times New Roman"/>
                <w:b/>
                <w:sz w:val="20"/>
                <w:szCs w:val="20"/>
              </w:rPr>
              <w:t>упоминать его под своим именем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617FA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17FA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5617FA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5617F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617FA">
              <w:rPr>
                <w:rFonts w:ascii="Times New Roman" w:hAnsi="Times New Roman"/>
                <w:b/>
                <w:sz w:val="20"/>
                <w:szCs w:val="20"/>
              </w:rPr>
              <w:t>не упоминать его (анонимно)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633AF9BB" w14:textId="77777777" w:rsidR="008A56D2" w:rsidRPr="005617FA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17FA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17FA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5617FA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5617F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617FA">
              <w:rPr>
                <w:rFonts w:ascii="Times New Roman" w:hAnsi="Times New Roman"/>
                <w:b/>
                <w:sz w:val="20"/>
                <w:szCs w:val="20"/>
              </w:rPr>
              <w:t>упоминать его под псевдонимом</w:t>
            </w:r>
            <w:r w:rsidRPr="005617FA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</w:tr>
      <w:tr w:rsidR="008A56D2" w:rsidRPr="005E5DED" w14:paraId="4A67B4B3" w14:textId="77777777">
        <w:trPr>
          <w:trHeight w:val="786"/>
        </w:trPr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B911" w14:textId="77777777" w:rsidR="008A56D2" w:rsidRPr="00D756BD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E5DED">
              <w:rPr>
                <w:rFonts w:ascii="Times New Roman" w:hAnsi="Times New Roman"/>
                <w:sz w:val="24"/>
                <w:szCs w:val="24"/>
              </w:rPr>
              <w:t>Подпись</w:t>
            </w:r>
            <w:r w:rsidRPr="00D756B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E5DED">
              <w:rPr>
                <w:rFonts w:ascii="Times New Roman" w:hAnsi="Times New Roman"/>
                <w:sz w:val="24"/>
                <w:szCs w:val="24"/>
              </w:rPr>
              <w:t>автора</w:t>
            </w:r>
            <w:r w:rsidRPr="00D756BD"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</w:p>
          <w:p w14:paraId="54B1971E" w14:textId="07A670EB" w:rsidR="008A56D2" w:rsidRPr="00F17937" w:rsidRDefault="00E82F95" w:rsidP="00F1793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17937">
              <w:rPr>
                <w:rFonts w:ascii="Times New Roman" w:hAnsi="Times New Roman"/>
                <w:sz w:val="24"/>
                <w:szCs w:val="24"/>
                <w:lang w:val="en-US"/>
              </w:rPr>
              <w:t>________________</w:t>
            </w:r>
            <w:r w:rsidR="008A56D2" w:rsidRPr="00F17937">
              <w:rPr>
                <w:rFonts w:ascii="Times New Roman" w:hAnsi="Times New Roman"/>
                <w:sz w:val="24"/>
                <w:szCs w:val="24"/>
                <w:lang w:val="en-US"/>
              </w:rPr>
              <w:t>____/</w:t>
            </w:r>
            <w:r w:rsidRPr="00F17937">
              <w:rPr>
                <w:rFonts w:ascii="Times New Roman" w:hAnsi="Times New Roman"/>
                <w:b/>
                <w:bCs/>
                <w:i/>
                <w:lang w:val="en-US" w:eastAsia="ru-RU"/>
              </w:rPr>
              <w:t xml:space="preserve"> </w:t>
            </w:r>
            <w:r w:rsidR="00FB08B1">
              <w:rPr>
                <w:rFonts w:ascii="Times New Roman" w:hAnsi="Times New Roman"/>
                <w:b/>
                <w:bCs/>
                <w:i/>
                <w:lang w:val="en-US" w:eastAsia="ru-RU"/>
              </w:rPr>
              <w:t>${</w:t>
            </w:r>
            <w:r w:rsidR="00F17937" w:rsidRPr="00F17937">
              <w:rPr>
                <w:rFonts w:ascii="Times New Roman" w:hAnsi="Times New Roman"/>
                <w:b/>
                <w:bCs/>
                <w:i/>
                <w:lang w:val="en-US" w:eastAsia="ru-RU"/>
              </w:rPr>
              <w:t>key_ria_author</w:t>
            </w:r>
            <w:r w:rsidR="00D756BD">
              <w:rPr>
                <w:rFonts w:ascii="Times New Roman" w:hAnsi="Times New Roman"/>
                <w:b/>
                <w:bCs/>
                <w:i/>
                <w:lang w:val="en-US" w:eastAsia="ru-RU"/>
              </w:rPr>
              <w:t>1</w:t>
            </w:r>
            <w:r w:rsidR="00F17937" w:rsidRPr="00F17937">
              <w:rPr>
                <w:rFonts w:ascii="Times New Roman" w:hAnsi="Times New Roman"/>
                <w:b/>
                <w:bCs/>
                <w:i/>
                <w:lang w:val="en-US" w:eastAsia="ru-RU"/>
              </w:rPr>
              <w:t>_fullname_short}</w:t>
            </w:r>
            <w:r w:rsidRPr="00F1793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8A56D2" w:rsidRPr="00F17937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  <w:p w14:paraId="3BFF40DA" w14:textId="77777777" w:rsidR="008A56D2" w:rsidRPr="005E5DED" w:rsidRDefault="008A56D2" w:rsidP="0034307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5E5DED">
              <w:rPr>
                <w:rFonts w:ascii="Times New Roman" w:hAnsi="Times New Roman"/>
                <w:i/>
                <w:sz w:val="20"/>
                <w:szCs w:val="20"/>
              </w:rPr>
              <w:t>(подпись должна быть расшифрована)</w:t>
            </w:r>
          </w:p>
        </w:tc>
      </w:tr>
      <w:tr w:rsidR="008A56D2" w:rsidRPr="005E5DED" w14:paraId="0467DCEA" w14:textId="77777777">
        <w:trPr>
          <w:trHeight w:val="2076"/>
        </w:trPr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1823" w14:textId="77777777" w:rsidR="008A56D2" w:rsidRPr="00B645DF" w:rsidRDefault="008A56D2" w:rsidP="00B645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E5DED">
              <w:rPr>
                <w:rFonts w:ascii="Times New Roman" w:hAnsi="Times New Roman"/>
                <w:sz w:val="20"/>
                <w:szCs w:val="20"/>
              </w:rPr>
              <w:t>Подпись(и) правообладателя(ей) или его (их) представителя(ей)</w:t>
            </w:r>
          </w:p>
          <w:p w14:paraId="2486B9C7" w14:textId="77777777" w:rsidR="005617FA" w:rsidRPr="0076648C" w:rsidRDefault="005617FA" w:rsidP="005617FA">
            <w:pPr>
              <w:spacing w:before="60" w:after="0" w:line="240" w:lineRule="auto"/>
              <w:ind w:right="36"/>
              <w:rPr>
                <w:rFonts w:ascii="Times New Roman" w:hAnsi="Times New Roman"/>
                <w:b/>
                <w:bCs/>
              </w:rPr>
            </w:pPr>
            <w:r w:rsidRPr="0076648C">
              <w:rPr>
                <w:rFonts w:ascii="Times New Roman" w:hAnsi="Times New Roman"/>
                <w:b/>
                <w:bCs/>
              </w:rPr>
              <w:t xml:space="preserve">Первый проректор – </w:t>
            </w:r>
          </w:p>
          <w:p w14:paraId="5F91D092" w14:textId="77777777" w:rsidR="005617FA" w:rsidRPr="00D9019D" w:rsidRDefault="005617FA" w:rsidP="005617FA">
            <w:pPr>
              <w:spacing w:before="60" w:after="0" w:line="240" w:lineRule="auto"/>
              <w:ind w:right="36"/>
              <w:rPr>
                <w:rFonts w:ascii="Times New Roman" w:hAnsi="Times New Roman"/>
                <w:b/>
                <w:bCs/>
              </w:rPr>
            </w:pPr>
            <w:r w:rsidRPr="0076648C">
              <w:rPr>
                <w:rFonts w:ascii="Times New Roman" w:hAnsi="Times New Roman"/>
                <w:b/>
                <w:bCs/>
              </w:rPr>
              <w:t xml:space="preserve">Проректор по научной работе                                                                 Н.С. </w:t>
            </w:r>
            <w:proofErr w:type="spellStart"/>
            <w:r w:rsidRPr="0076648C">
              <w:rPr>
                <w:rFonts w:ascii="Times New Roman" w:hAnsi="Times New Roman"/>
                <w:b/>
                <w:bCs/>
              </w:rPr>
              <w:t>Кирабаев</w:t>
            </w:r>
            <w:proofErr w:type="spellEnd"/>
          </w:p>
          <w:p w14:paraId="77FB639A" w14:textId="1BD7251E" w:rsidR="008A56D2" w:rsidRPr="00FB08B1" w:rsidRDefault="008A56D2" w:rsidP="0034307C">
            <w:pPr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 w:rsidRPr="005E5DED">
              <w:rPr>
                <w:rFonts w:ascii="Times New Roman" w:hAnsi="Times New Roman"/>
                <w:b/>
                <w:bCs/>
              </w:rPr>
              <w:t xml:space="preserve">            «_____</w:t>
            </w:r>
            <w:proofErr w:type="gramStart"/>
            <w:r w:rsidRPr="005E5DED">
              <w:rPr>
                <w:rFonts w:ascii="Times New Roman" w:hAnsi="Times New Roman"/>
                <w:b/>
                <w:bCs/>
              </w:rPr>
              <w:t>_»_</w:t>
            </w:r>
            <w:proofErr w:type="gramEnd"/>
            <w:r w:rsidRPr="005E5DED">
              <w:rPr>
                <w:rFonts w:ascii="Times New Roman" w:hAnsi="Times New Roman"/>
                <w:b/>
                <w:bCs/>
              </w:rPr>
              <w:t>____________</w:t>
            </w:r>
            <w:r w:rsidR="00FB08B1">
              <w:rPr>
                <w:rFonts w:ascii="Times New Roman" w:hAnsi="Times New Roman"/>
                <w:b/>
                <w:bCs/>
              </w:rPr>
              <w:t>${</w:t>
            </w:r>
            <w:proofErr w:type="spellStart"/>
            <w:r w:rsidR="00F17937" w:rsidRPr="00F17937">
              <w:rPr>
                <w:rFonts w:ascii="Times New Roman" w:hAnsi="Times New Roman"/>
                <w:b/>
                <w:bCs/>
              </w:rPr>
              <w:t>key_ria_year</w:t>
            </w:r>
            <w:proofErr w:type="spellEnd"/>
            <w:r w:rsidR="00F17937" w:rsidRPr="00F17937">
              <w:rPr>
                <w:rFonts w:ascii="Times New Roman" w:hAnsi="Times New Roman"/>
                <w:b/>
                <w:bCs/>
              </w:rPr>
              <w:t>}</w:t>
            </w:r>
          </w:p>
          <w:p w14:paraId="022900BD" w14:textId="77777777" w:rsidR="008A56D2" w:rsidRPr="005E5DED" w:rsidRDefault="008A56D2" w:rsidP="0034307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14:paraId="7A0DF473" w14:textId="77777777" w:rsidR="008A56D2" w:rsidRPr="005E5DED" w:rsidRDefault="008A56D2" w:rsidP="003430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E5DED">
              <w:rPr>
                <w:rFonts w:ascii="Times New Roman" w:hAnsi="Times New Roman"/>
                <w:sz w:val="16"/>
                <w:szCs w:val="16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должности, подпись удостоверяется печатью юридического лица при наличии печати. Подпись любого лица должна быть расшифрована с указанием фамилии и инициалов и даты подписания заявления)</w:t>
            </w:r>
          </w:p>
        </w:tc>
      </w:tr>
    </w:tbl>
    <w:p w14:paraId="1F92AE3D" w14:textId="77777777" w:rsidR="008A56D2" w:rsidRPr="005E5DED" w:rsidRDefault="008A56D2" w:rsidP="00B645DF">
      <w:pPr>
        <w:spacing w:after="0"/>
      </w:pPr>
    </w:p>
    <w:sectPr w:rsidR="008A56D2" w:rsidRPr="005E5DED" w:rsidSect="00E82F95"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B1"/>
    <w:rsid w:val="001A0503"/>
    <w:rsid w:val="001B53A7"/>
    <w:rsid w:val="001F31B2"/>
    <w:rsid w:val="003372BF"/>
    <w:rsid w:val="0034307C"/>
    <w:rsid w:val="00350427"/>
    <w:rsid w:val="003C3516"/>
    <w:rsid w:val="004031D8"/>
    <w:rsid w:val="0052412E"/>
    <w:rsid w:val="00545605"/>
    <w:rsid w:val="005617FA"/>
    <w:rsid w:val="005A1CDF"/>
    <w:rsid w:val="005C14DC"/>
    <w:rsid w:val="005E5DED"/>
    <w:rsid w:val="0060341F"/>
    <w:rsid w:val="00765B9A"/>
    <w:rsid w:val="00785992"/>
    <w:rsid w:val="008A56D2"/>
    <w:rsid w:val="009153C0"/>
    <w:rsid w:val="00A10424"/>
    <w:rsid w:val="00A87B10"/>
    <w:rsid w:val="00AF473C"/>
    <w:rsid w:val="00B645DF"/>
    <w:rsid w:val="00C245D2"/>
    <w:rsid w:val="00CC5D75"/>
    <w:rsid w:val="00CD7159"/>
    <w:rsid w:val="00D50B45"/>
    <w:rsid w:val="00D756BD"/>
    <w:rsid w:val="00DB309C"/>
    <w:rsid w:val="00DD6AE8"/>
    <w:rsid w:val="00DF6B17"/>
    <w:rsid w:val="00E21633"/>
    <w:rsid w:val="00E82F95"/>
    <w:rsid w:val="00EA75ED"/>
    <w:rsid w:val="00F13ABD"/>
    <w:rsid w:val="00F17937"/>
    <w:rsid w:val="00FB08B1"/>
    <w:rsid w:val="00FB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8904184"/>
  <w15:chartTrackingRefBased/>
  <w15:docId w15:val="{B8E6CA54-A75C-405A-99AC-01C107B6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C14DC"/>
    <w:pPr>
      <w:spacing w:after="160" w:line="259" w:lineRule="auto"/>
    </w:pPr>
    <w:rPr>
      <w:rFonts w:eastAsia="Times New Roman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372BF"/>
    <w:rPr>
      <w:rFonts w:eastAsia="Times New Roman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77;&#1085;&#1080;&#1089;\Documents\generation%20document\rdg\templates\&#1057;&#1086;&#1075;&#1083;&#1072;&#1089;&#1080;&#1077;%20&#1072;&#1074;&#1090;&#1086;&#1088;&#1072;%20&#1085;&#1072;%20&#1091;&#1082;&#1072;&#1079;&#1072;&#1085;&#1080;&#1077;%20&#1089;&#1074;&#1077;&#1076;&#1077;&#1085;&#1080;&#1081;%20&#1086;&#1073;%20&#1072;&#1074;&#1090;&#1086;&#1088;&#1077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956e6d-a0e1-4853-a0dd-658c7e9ec04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DA732502B6C147A48D6346117A915D" ma:contentTypeVersion="10" ma:contentTypeDescription="Создание документа." ma:contentTypeScope="" ma:versionID="bc626bac5fb109c343109044005fa611">
  <xsd:schema xmlns:xsd="http://www.w3.org/2001/XMLSchema" xmlns:xs="http://www.w3.org/2001/XMLSchema" xmlns:p="http://schemas.microsoft.com/office/2006/metadata/properties" xmlns:ns2="66956e6d-a0e1-4853-a0dd-658c7e9ec04e" targetNamespace="http://schemas.microsoft.com/office/2006/metadata/properties" ma:root="true" ma:fieldsID="eb14cd2dfdcb92180a268687cb981f4c" ns2:_="">
    <xsd:import namespace="66956e6d-a0e1-4853-a0dd-658c7e9ec0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6e6d-a0e1-4853-a0dd-658c7e9ec0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d689c11-42a8-413a-9537-252dfc7d58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F6FE5F-5D55-4EAC-83A4-92911B778CD8}">
  <ds:schemaRefs>
    <ds:schemaRef ds:uri="http://schemas.microsoft.com/office/2006/metadata/properties"/>
    <ds:schemaRef ds:uri="http://schemas.microsoft.com/office/infopath/2007/PartnerControls"/>
    <ds:schemaRef ds:uri="66956e6d-a0e1-4853-a0dd-658c7e9ec04e"/>
  </ds:schemaRefs>
</ds:datastoreItem>
</file>

<file path=customXml/itemProps2.xml><?xml version="1.0" encoding="utf-8"?>
<ds:datastoreItem xmlns:ds="http://schemas.openxmlformats.org/officeDocument/2006/customXml" ds:itemID="{AD5A6475-1C21-4319-ACED-26EB3C82CB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B1F76C-B445-4CA1-82E7-52F50D0379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956e6d-a0e1-4853-a0dd-658c7e9ec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Согласие автора на указание сведений об авторе.dotx</Template>
  <TotalTime>0</TotalTime>
  <Pages>1</Pages>
  <Words>552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Дата поступления</vt:lpstr>
      <vt:lpstr>Дата поступления</vt:lpstr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Дата поступления</dc:title>
  <dc:subject/>
  <dc:creator>Денис Матюшкин</dc:creator>
  <cp:keywords/>
  <cp:lastModifiedBy>Матюшкин Денис Владимирович</cp:lastModifiedBy>
  <cp:revision>3</cp:revision>
  <dcterms:created xsi:type="dcterms:W3CDTF">2024-04-29T14:14:00Z</dcterms:created>
  <dcterms:modified xsi:type="dcterms:W3CDTF">2025-02-17T21:46:00Z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0x01010027DA732502B6C147A48D6346117A915D</vt:lpwstr>
  </property>
</Properties>
</file>