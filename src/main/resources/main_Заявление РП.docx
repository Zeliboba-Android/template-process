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52"/>
        <w:gridCol w:w="1731"/>
        <w:gridCol w:w="1626"/>
        <w:gridCol w:w="751"/>
        <w:gridCol w:w="2648"/>
      </w:tblGrid>
      <w:tr w:rsidR="00EC6846" w14:paraId="6FCBB26C" w14:textId="77777777">
        <w:trPr>
          <w:trHeight w:hRule="exact" w:val="1531"/>
          <w:jc w:val="center"/>
        </w:trPr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1BD92" w14:textId="77777777" w:rsidR="00EC6846" w:rsidRDefault="00974A97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14:paraId="4DA244EF" w14:textId="77777777" w:rsidR="00EC6846" w:rsidRDefault="00974A97">
            <w:pPr>
              <w:spacing w:before="60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14:paraId="653B55D2" w14:textId="77777777" w:rsidR="00EC6846" w:rsidRDefault="00974A97">
            <w:pPr>
              <w:spacing w:before="240"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40B1" w14:textId="77777777" w:rsidR="00EC6846" w:rsidRDefault="00974A97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>
              <w:rPr>
                <w:rFonts w:ascii="Times New Roman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14:paraId="44B69341" w14:textId="77777777" w:rsidR="00EC6846" w:rsidRDefault="00974A97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_________________________________ </w:t>
            </w:r>
          </w:p>
          <w:p w14:paraId="2B3BECFF" w14:textId="77777777" w:rsidR="00EC6846" w:rsidRDefault="00974A97">
            <w:pPr>
              <w:spacing w:before="240"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регистрации:  _____.  _____.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FB7F2" w14:textId="77777777" w:rsidR="00EC6846" w:rsidRDefault="00974A97">
            <w:pPr>
              <w:spacing w:before="60" w:after="0" w:line="240" w:lineRule="auto"/>
              <w:outlineLvl w:val="3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РЕГИСТРАЦИОННЫЙ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номер заявки</w:t>
            </w:r>
          </w:p>
          <w:p w14:paraId="5140996D" w14:textId="77777777" w:rsidR="00EC6846" w:rsidRDefault="00974A97">
            <w:pPr>
              <w:spacing w:before="48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</w:t>
            </w:r>
          </w:p>
          <w:p w14:paraId="364AD49F" w14:textId="77777777" w:rsidR="00EC6846" w:rsidRDefault="00974A97">
            <w:pPr>
              <w:spacing w:before="240" w:after="0" w:line="240" w:lineRule="auto"/>
              <w:rPr>
                <w:rFonts w:ascii="Times New Roman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 _____.  _____.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</w:tr>
      <w:tr w:rsidR="00EC6846" w14:paraId="13F2F4D5" w14:textId="77777777">
        <w:trPr>
          <w:trHeight w:val="454"/>
          <w:jc w:val="center"/>
        </w:trPr>
        <w:tc>
          <w:tcPr>
            <w:tcW w:w="5183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8D131" w14:textId="77777777" w:rsidR="00EC6846" w:rsidRDefault="00974A97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14:paraId="3FCE3DA9" w14:textId="77777777" w:rsidR="00EC6846" w:rsidRDefault="00974A9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Бережковская наб., д. 30, корп.1, г. Москва, Г-59, ГСП-3, 125993</w:t>
            </w:r>
          </w:p>
          <w:p w14:paraId="662055C8" w14:textId="77777777" w:rsidR="00EC6846" w:rsidRDefault="00974A9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>З А Я В Л Е Н И Е</w:t>
            </w:r>
          </w:p>
          <w:p w14:paraId="0187CE40" w14:textId="77777777" w:rsidR="00EC6846" w:rsidRDefault="00974A97">
            <w:pPr>
              <w:keepNext/>
              <w:spacing w:after="0" w:line="192" w:lineRule="auto"/>
              <w:jc w:val="center"/>
              <w:outlineLvl w:val="2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(отметить[X])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520012A3" w14:textId="5C0F841A" w:rsidR="00933C75" w:rsidRPr="00E770B2" w:rsidRDefault="00F93E66" w:rsidP="00933C75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${</w:t>
            </w:r>
            <w:r w:rsidR="00933C75" w:rsidRPr="00FB392D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key_ria_type_x_pr}</w:t>
            </w:r>
            <w:r w:rsidR="00933C75" w:rsidRPr="00E770B2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="00933C75" w:rsidRPr="00E770B2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14:paraId="67D7E98E" w14:textId="2688796A" w:rsidR="00933C75" w:rsidRPr="00E770B2" w:rsidRDefault="00F93E66" w:rsidP="00933C75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t>${</w:t>
            </w:r>
            <w:r w:rsidR="00933C75" w:rsidRPr="00FB392D">
              <w:rPr>
                <w:rFonts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  <w:t>key_ria_type_x_bd59}</w:t>
            </w:r>
            <w:r w:rsidR="00933C75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="00933C75" w:rsidRPr="00E770B2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14:paraId="6127D8EE" w14:textId="0141FCC4" w:rsidR="00EC6846" w:rsidRDefault="00F93E66" w:rsidP="00933C75">
            <w:pPr>
              <w:spacing w:after="4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${</w:t>
            </w:r>
            <w:r w:rsidR="00933C75" w:rsidRPr="00FB392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key_ria_type_x_bd34}</w:t>
            </w:r>
            <w:r w:rsidR="00933C75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="00933C75" w:rsidRPr="00FB392D">
              <w:rPr>
                <w:rFonts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A1553" w14:textId="77777777" w:rsidR="00EC6846" w:rsidRDefault="00974A97">
            <w:pPr>
              <w:spacing w:before="60" w:after="0" w:line="240" w:lineRule="auto"/>
              <w:ind w:left="-57"/>
              <w:rPr>
                <w:rFonts w:ascii="Times New Roman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iCs/>
                <w:spacing w:val="-6"/>
                <w:sz w:val="18"/>
                <w:szCs w:val="18"/>
                <w:lang w:eastAsia="ru-RU"/>
              </w:rPr>
              <w:t>Почтовый  индекс,  адрес  на терри-тории Российской Федерации; имя  или наименование адресата)</w:t>
            </w:r>
          </w:p>
          <w:p w14:paraId="0DD0FC74" w14:textId="77777777" w:rsidR="0071336B" w:rsidRPr="00787682" w:rsidRDefault="0071336B" w:rsidP="0071336B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787682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Россия, 117198, Москва, ул. Миклухо-Маклая, д. 6</w:t>
            </w:r>
          </w:p>
          <w:p w14:paraId="2571A5D0" w14:textId="77777777" w:rsidR="00EC6846" w:rsidRPr="0071336B" w:rsidRDefault="0071336B" w:rsidP="0071336B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</w:t>
            </w:r>
            <w:r w:rsidRPr="00787682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едеральное государственное автономное образовательное учреждение высшего образования «Российский университет дружбы народов» (РУДН), отдел интеллектуальной собственности</w:t>
            </w:r>
          </w:p>
        </w:tc>
      </w:tr>
      <w:tr w:rsidR="00EC6846" w14:paraId="48013F0A" w14:textId="77777777">
        <w:trPr>
          <w:trHeight w:hRule="exact" w:val="340"/>
          <w:jc w:val="center"/>
        </w:trPr>
        <w:tc>
          <w:tcPr>
            <w:tcW w:w="518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741CE" w14:textId="77777777" w:rsidR="00EC6846" w:rsidRDefault="00EC6846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45F0B" w14:textId="77777777" w:rsidR="00EC6846" w:rsidRDefault="00974A97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Тел.: </w:t>
            </w:r>
            <w:r w:rsidR="0071336B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+7 (495) 955-09-97</w:t>
            </w:r>
          </w:p>
        </w:tc>
        <w:tc>
          <w:tcPr>
            <w:tcW w:w="26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EEF5B" w14:textId="77777777" w:rsidR="00EC6846" w:rsidRDefault="00974A97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Факс: </w:t>
            </w:r>
          </w:p>
        </w:tc>
      </w:tr>
      <w:tr w:rsidR="00EC6846" w14:paraId="1CEEC973" w14:textId="77777777" w:rsidTr="00E90F04">
        <w:trPr>
          <w:trHeight w:hRule="exact" w:val="761"/>
          <w:jc w:val="center"/>
        </w:trPr>
        <w:tc>
          <w:tcPr>
            <w:tcW w:w="518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3952" w14:textId="77777777" w:rsidR="00EC6846" w:rsidRDefault="00EC6846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0510" w14:textId="77777777" w:rsidR="00EC6846" w:rsidRDefault="00974A97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  <w:spacing w:val="-8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pacing w:val="-8"/>
                <w:sz w:val="20"/>
                <w:szCs w:val="20"/>
                <w:lang w:eastAsia="ru-RU"/>
              </w:rPr>
              <w:t xml:space="preserve">Адрес электронной почты: </w:t>
            </w:r>
          </w:p>
          <w:p w14:paraId="011EFD79" w14:textId="77777777" w:rsidR="00EC6846" w:rsidRDefault="007F4B00" w:rsidP="007F4B00">
            <w:pPr>
              <w:spacing w:after="0" w:line="240" w:lineRule="auto"/>
              <w:ind w:left="-57"/>
              <w:rPr>
                <w:rFonts w:ascii="Times New Roman" w:hAnsi="Times New Roman"/>
                <w:b/>
                <w:bCs/>
                <w:spacing w:val="-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pacing w:val="-8"/>
                <w:lang w:val="en-US" w:eastAsia="ru-RU"/>
              </w:rPr>
              <w:t>elapov</w:t>
            </w:r>
            <w:r w:rsidR="00974A97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_</w:t>
            </w:r>
            <w:r>
              <w:rPr>
                <w:rFonts w:ascii="Times New Roman" w:hAnsi="Times New Roman"/>
                <w:b/>
                <w:bCs/>
                <w:spacing w:val="-8"/>
                <w:lang w:val="en-US" w:eastAsia="ru-RU"/>
              </w:rPr>
              <w:t>aa</w:t>
            </w:r>
            <w:r w:rsidR="00974A97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@pfur.ru</w:t>
            </w:r>
          </w:p>
        </w:tc>
      </w:tr>
      <w:tr w:rsidR="00EC6846" w14:paraId="621FDE74" w14:textId="77777777">
        <w:trPr>
          <w:trHeight w:hRule="exact" w:val="901"/>
          <w:jc w:val="center"/>
        </w:trPr>
        <w:tc>
          <w:tcPr>
            <w:tcW w:w="10208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306FD" w14:textId="77777777" w:rsidR="00EC6846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</w:t>
            </w:r>
            <w:r w:rsidR="00470475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ъект, на бумажном носителе и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путем записи на электронном носителе, в том числе записи в память ЭВМ, в целях, необходимых для предоставления</w:t>
            </w:r>
            <w:r w:rsidR="00470475" w:rsidRPr="00470475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государственной услуги </w:t>
            </w:r>
          </w:p>
        </w:tc>
      </w:tr>
      <w:tr w:rsidR="00EC6846" w14:paraId="65A9B812" w14:textId="77777777">
        <w:trPr>
          <w:trHeight w:val="60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5F5B8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cap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  <w:t>1. Название представленной на регистрацию ПРОГРАММы ДЛЯ ЭВМ ИЛИ БАЗЫ ДА</w:t>
            </w:r>
            <w:r>
              <w:rPr>
                <w:rFonts w:ascii="Times New Roman" w:hAnsi="Times New Roman"/>
                <w:b/>
                <w:bCs/>
                <w:caps/>
                <w:color w:val="000000" w:themeColor="text1"/>
                <w:sz w:val="18"/>
                <w:szCs w:val="18"/>
                <w:lang w:eastAsia="ru-RU"/>
              </w:rPr>
              <w:t>ННЫХ</w:t>
            </w:r>
          </w:p>
          <w:p w14:paraId="28D099D1" w14:textId="72746E2C" w:rsidR="00EC6846" w:rsidRPr="00165A9C" w:rsidRDefault="00F93E66" w:rsidP="00933C75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${</w:t>
            </w:r>
            <w:r w:rsidR="00933C75" w:rsidRPr="00933C75">
              <w:rPr>
                <w:rFonts w:ascii="Times New Roman" w:hAnsi="Times New Roman"/>
                <w:b/>
                <w:bCs/>
                <w:sz w:val="24"/>
                <w:szCs w:val="24"/>
              </w:rPr>
              <w:t>key_ria_title}</w:t>
            </w:r>
          </w:p>
        </w:tc>
      </w:tr>
      <w:tr w:rsidR="00EC6846" w14:paraId="086D9546" w14:textId="77777777">
        <w:trPr>
          <w:trHeight w:val="3833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77FE1" w14:textId="77777777" w:rsidR="00EC6846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ПРАВООБЛАДАТЕЛЬ (ЗАЯВИТЕЛЬ(И)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ОГРН: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1027739189323</w:t>
            </w:r>
            <w:r>
              <w:rPr>
                <w:rFonts w:ascii="Times New Roman" w:hAnsi="Times New Roman"/>
                <w:b/>
                <w:bCs/>
              </w:rPr>
              <w:t xml:space="preserve">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ИНН: </w:t>
            </w:r>
            <w:r>
              <w:rPr>
                <w:rFonts w:ascii="Times New Roman" w:hAnsi="Times New Roman"/>
                <w:b/>
                <w:bCs/>
              </w:rPr>
              <w:t>7728073720</w:t>
            </w:r>
          </w:p>
          <w:p w14:paraId="29C19F73" w14:textId="77777777" w:rsidR="00EC6846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18"/>
                <w:szCs w:val="18"/>
                <w:lang w:eastAsia="ru-RU"/>
              </w:rPr>
              <w:t>Серия и номер документа, удостоверяющего личность</w:t>
            </w: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u w:val="single"/>
                <w:lang w:eastAsia="ru-RU"/>
              </w:rPr>
              <w:t xml:space="preserve">                                                                                </w:t>
            </w: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ascii="Times New Roman" w:hAnsi="Times New Roman"/>
                <w:b/>
                <w:iCs/>
                <w:spacing w:val="-2"/>
                <w:sz w:val="16"/>
                <w:szCs w:val="16"/>
                <w:lang w:eastAsia="ru-RU"/>
              </w:rPr>
              <w:t>СНИЛС:</w:t>
            </w: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u w:val="single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lang w:eastAsia="ru-RU"/>
              </w:rPr>
              <w:t>_________________</w:t>
            </w:r>
          </w:p>
          <w:p w14:paraId="040EC7E9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  <w:p w14:paraId="4617F3E9" w14:textId="77777777" w:rsidR="00EC6846" w:rsidRDefault="00974A97">
            <w:pPr>
              <w:spacing w:after="6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Россия, 117198, </w:t>
            </w:r>
            <w:r w:rsidR="00BD0B02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г. </w:t>
            </w:r>
            <w:r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Москва, ул. Миклухо-Маклая, д. 6</w:t>
            </w:r>
          </w:p>
          <w:p w14:paraId="1FF50950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автора(ов)-заявителя(ей) приводятся в графе  7А)</w:t>
            </w:r>
          </w:p>
          <w:p w14:paraId="16730979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="00974A97">
              <w:rPr>
                <w:rFonts w:ascii="Times New Roman" w:hAnsi="Times New Roman"/>
                <w:b/>
                <w:sz w:val="18"/>
                <w:szCs w:val="18"/>
              </w:rPr>
              <w:t xml:space="preserve">создан  за счет средств федерального бюджета </w:t>
            </w:r>
            <w:r w:rsidR="00974A9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14:paraId="563F1E67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</w:t>
            </w:r>
            <w:r w:rsidR="004C359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4C359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</w:t>
            </w:r>
            <w:r w:rsidR="004C359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4C3598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муниципальным заказчиком</w:t>
            </w:r>
          </w:p>
          <w:p w14:paraId="4E7E3F24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5C492D3B" w14:textId="77777777" w:rsidR="00EC6846" w:rsidRDefault="004C3598">
            <w:pPr>
              <w:spacing w:before="60" w:after="0" w:line="240" w:lineRule="auto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14:paraId="7E591283" w14:textId="77777777" w:rsidR="00EC6846" w:rsidRDefault="00974A97">
            <w:pPr>
              <w:spacing w:before="60" w:after="0" w:line="240" w:lineRule="auto"/>
              <w:ind w:right="-71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14:paraId="3A2822E0" w14:textId="77777777" w:rsidR="00EC6846" w:rsidRDefault="00974A97">
            <w:pPr>
              <w:spacing w:after="0" w:line="240" w:lineRule="auto"/>
              <w:ind w:right="-74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Контракт от: _____ _______________ </w:t>
            </w:r>
            <w:r w:rsidRPr="00EE486F"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>20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______  № _____________________________          Всего правообладателей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</w:t>
            </w:r>
            <w:r w:rsidRPr="00EE486F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eastAsia="ru-RU"/>
              </w:rPr>
              <w:t>1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___</w:t>
            </w:r>
          </w:p>
          <w:p w14:paraId="30CECBCF" w14:textId="77777777" w:rsidR="00EC6846" w:rsidRDefault="00974A97">
            <w:pPr>
              <w:spacing w:after="0" w:line="240" w:lineRule="auto"/>
              <w:ind w:right="-74"/>
              <w:rPr>
                <w:rFonts w:ascii="Times New Roman" w:hAnsi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EC6846" w14:paraId="61A5C52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44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4666F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i/>
                <w:iCs/>
                <w:sz w:val="15"/>
                <w:szCs w:val="15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>
              <w:rPr>
                <w:rFonts w:ascii="Times New Roman" w:hAnsi="Times New Roman"/>
                <w:i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>
              <w:rPr>
                <w:rFonts w:ascii="Times New Roman" w:hAnsi="Times New Roman"/>
                <w:sz w:val="15"/>
                <w:szCs w:val="15"/>
                <w:lang w:eastAsia="ru-RU"/>
              </w:rPr>
              <w:t>[Х]</w:t>
            </w:r>
            <w:r>
              <w:rPr>
                <w:rFonts w:ascii="Times New Roman" w:hAnsi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14:paraId="16DA9F85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работодателем автора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14:paraId="5C267A12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передача прав работодателем  заявителю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14:paraId="4B25ECB0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974A97" w:rsidRPr="00470475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>заявитель является изготовителем базы данных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6"/>
                <w:szCs w:val="16"/>
                <w:lang w:eastAsia="ru-RU"/>
              </w:rPr>
              <w:t xml:space="preserve">    __________________________________</w:t>
            </w:r>
          </w:p>
          <w:p w14:paraId="08F60836" w14:textId="77777777" w:rsidR="00EC6846" w:rsidRDefault="00974A97">
            <w:pPr>
              <w:tabs>
                <w:tab w:val="left" w:pos="3402"/>
                <w:tab w:val="left" w:pos="6804"/>
              </w:tabs>
              <w:spacing w:after="0" w:line="240" w:lineRule="auto"/>
              <w:ind w:firstLine="248"/>
              <w:rPr>
                <w:rFonts w:ascii="Times New Roman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z w:val="14"/>
                <w:szCs w:val="14"/>
                <w:lang w:eastAsia="ru-RU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EC6846" w14:paraId="7014ED38" w14:textId="77777777" w:rsidTr="00E90F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96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239" w14:textId="77777777" w:rsidR="00EC6846" w:rsidRDefault="00974A97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14:paraId="3D58925E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14:paraId="09F3FBF0" w14:textId="77777777" w:rsidR="00EC6846" w:rsidRDefault="004C3598">
            <w:pPr>
              <w:tabs>
                <w:tab w:val="left" w:pos="3535"/>
              </w:tabs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Содержит персональные данные    Регистрационный номер___________________________ в Реестре операторов, осуществляющих обработку персональных данных</w:t>
            </w:r>
          </w:p>
        </w:tc>
      </w:tr>
      <w:tr w:rsidR="00EC6846" w14:paraId="6085EAE3" w14:textId="77777777" w:rsidTr="00E90F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76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D5EAC" w14:textId="3B299E3A" w:rsidR="00EC6846" w:rsidRPr="00470475" w:rsidRDefault="00974A97" w:rsidP="00D80593">
            <w:pPr>
              <w:spacing w:before="120"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4. ГОД СОЗДАНИЯ РЕГИСТРИРУЕМОЙ ПРОГРАММЫ ДЛЯ ЭВМ ИЛИ БАЗЫ ДАННЫХ                         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F93E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${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key_ria_year}</w:t>
            </w:r>
          </w:p>
        </w:tc>
      </w:tr>
      <w:tr w:rsidR="00EC6846" w14:paraId="4DE3401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831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0F0CB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5. СТРАНА И ГОД ОБНАРОДОВАНИЯ (ПЕРВОГО ОПУБЛИКОВАНИЯ) РЕГИСТРИРУЕМОЙ ПРОГРАММЫ ДЛЯ ЭВМ ИЛИ БАЗЫ ДАННЫХ: </w:t>
            </w:r>
          </w:p>
          <w:p w14:paraId="2F72458F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Страна:                                                                                                    Год:  </w:t>
            </w:r>
            <w:r w:rsidR="009548BA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   обнародование не проводилось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 </w:t>
            </w:r>
          </w:p>
        </w:tc>
      </w:tr>
      <w:tr w:rsidR="00EC6846" w14:paraId="5FD3E58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58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79BC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5А. ГОД ОБНОВЛЕНИЯ РЕГИСТРИРУЕМОЙ 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>_____________</w:t>
            </w:r>
          </w:p>
        </w:tc>
      </w:tr>
      <w:tr w:rsidR="00EC6846" w14:paraId="6F5D2100" w14:textId="77777777" w:rsidTr="00E90F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120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A64A2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lastRenderedPageBreak/>
              <w:t>6. Представленная на регистрацию база данных зарегистрирована в Реестре баз данных как:</w:t>
            </w:r>
          </w:p>
          <w:p w14:paraId="129371D9" w14:textId="77777777" w:rsidR="00EC6846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br/>
              <w:t>статьи 1259 Кодекса. Рег. № ________________________        от  _________________________</w:t>
            </w:r>
          </w:p>
          <w:p w14:paraId="3D8340E3" w14:textId="77777777" w:rsidR="00EC6846" w:rsidRPr="00C45625" w:rsidRDefault="004C359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br/>
              <w:t xml:space="preserve">статьи 1334 Кодекса. Рег. № ________________________        от  _________________________                          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нет</w:t>
            </w:r>
          </w:p>
        </w:tc>
      </w:tr>
    </w:tbl>
    <w:p w14:paraId="62C7E35A" w14:textId="77777777" w:rsidR="00EC6846" w:rsidRDefault="00EC6846">
      <w:pPr>
        <w:spacing w:before="60" w:after="60" w:line="240" w:lineRule="auto"/>
        <w:rPr>
          <w:rFonts w:ascii="Times New Roman" w:hAnsi="Times New Roman"/>
          <w:b/>
          <w:bCs/>
          <w:color w:val="000000" w:themeColor="text1"/>
          <w:sz w:val="18"/>
          <w:szCs w:val="18"/>
          <w:lang w:eastAsia="ru-RU"/>
        </w:rPr>
        <w:sectPr w:rsidR="00EC6846">
          <w:pgSz w:w="11906" w:h="16838"/>
          <w:pgMar w:top="851" w:right="851" w:bottom="737" w:left="1134" w:header="709" w:footer="709" w:gutter="0"/>
          <w:cols w:space="708"/>
          <w:docGrid w:linePitch="360"/>
        </w:sectPr>
      </w:pPr>
    </w:p>
    <w:tbl>
      <w:tblPr>
        <w:tblW w:w="103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3081"/>
        <w:gridCol w:w="4506"/>
      </w:tblGrid>
      <w:tr w:rsidR="00EC6846" w14:paraId="5BB6CA2A" w14:textId="77777777" w:rsidTr="00F8240D">
        <w:trPr>
          <w:trHeight w:hRule="exact" w:val="377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9D255" w14:textId="32C97837" w:rsidR="00EC6846" w:rsidRDefault="00974A97" w:rsidP="00D80593">
            <w:pPr>
              <w:spacing w:before="60" w:after="60" w:line="24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7. АВТОРЫ    Всего авторов: 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__</w:t>
            </w:r>
            <w:r w:rsidR="00F93E66">
              <w:rPr>
                <w:rFonts w:ascii="Times New Roman" w:hAnsi="Times New Roman"/>
                <w:b/>
                <w:bCs/>
                <w:color w:val="000000" w:themeColor="text1"/>
                <w:u w:val="single"/>
                <w:lang w:eastAsia="ru-RU"/>
              </w:rPr>
              <w:t>${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u w:val="single"/>
                <w:lang w:eastAsia="ru-RU"/>
              </w:rPr>
              <w:t>key_ria_authors_count}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__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ab/>
            </w:r>
            <w:r w:rsidR="004C3598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separate"/>
            </w:r>
            <w:r w:rsidR="004C3598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EC6846" w14:paraId="67875474" w14:textId="77777777" w:rsidTr="00E90F04">
        <w:trPr>
          <w:trHeight w:hRule="exact" w:val="1787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8B72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14:paraId="74D05440" w14:textId="14669A6B" w:rsidR="00EC6846" w:rsidRPr="00F83CE3" w:rsidRDefault="00974A97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Фамилия</w:t>
            </w:r>
            <w:r w:rsidRPr="00F83CE3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имя</w:t>
            </w:r>
            <w:r w:rsidRPr="00F83CE3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отчество</w:t>
            </w:r>
            <w:r w:rsidRPr="00F83CE3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Pr="00F83CE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F93E66" w:rsidRPr="00F83CE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="00D80593" w:rsidRPr="00D80593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key</w:t>
            </w:r>
            <w:r w:rsidR="00D80593" w:rsidRPr="00F83CE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ria</w:t>
            </w:r>
            <w:r w:rsidR="00D80593" w:rsidRPr="00F83CE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author</w:t>
            </w:r>
            <w:r w:rsidR="00F83CE3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X</w:t>
            </w:r>
            <w:r w:rsidR="00D80593" w:rsidRPr="00F83CE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1_</w:t>
            </w:r>
            <w:r w:rsidR="00D80593" w:rsidRPr="00D80593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fullname</w:t>
            </w:r>
            <w:r w:rsidR="00D80593" w:rsidRPr="00F83CE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="00D80593" w:rsidRPr="00F83CE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}</w:t>
            </w:r>
          </w:p>
          <w:p w14:paraId="773D1228" w14:textId="4971088E" w:rsidR="00EC6846" w:rsidRPr="00F83CE3" w:rsidRDefault="00974A97">
            <w:pPr>
              <w:spacing w:before="60" w:after="6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Дата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рождения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число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: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F93E66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key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ria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author</w:t>
            </w:r>
            <w:r w:rsidR="00F83CE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X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1_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dob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day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месяц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: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F93E66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key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ria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author</w:t>
            </w:r>
            <w:r w:rsidR="00F83CE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X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1_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dob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month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год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:</w:t>
            </w:r>
            <w:r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 </w:t>
            </w:r>
            <w:r w:rsidR="00F93E66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r w:rsid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key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 w:rsid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ria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 w:rsid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author</w:t>
            </w:r>
            <w:r w:rsidR="00F83CE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X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1_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dob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year</w:t>
            </w:r>
            <w:r w:rsidR="00D80593" w:rsidRPr="00F83CE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}</w:t>
            </w:r>
            <w:r w:rsidRPr="00F83CE3">
              <w:rPr>
                <w:rFonts w:ascii="Times New Roman" w:hAnsi="Times New Roman"/>
                <w:b/>
                <w:bCs/>
                <w:lang w:eastAsia="ru-RU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Гражданство</w:t>
            </w:r>
            <w:r w:rsidRPr="00F83CE3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="00F93E66" w:rsidRPr="00F83CE3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${</w:t>
            </w:r>
            <w:r w:rsid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>key</w:t>
            </w:r>
            <w:r w:rsidR="00D80593" w:rsidRPr="00F83CE3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</w:t>
            </w:r>
            <w:r w:rsid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>ria</w:t>
            </w:r>
            <w:r w:rsidR="00D80593" w:rsidRPr="00F83CE3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_</w:t>
            </w:r>
            <w:r w:rsid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>author</w:t>
            </w:r>
            <w:r w:rsidR="00F83CE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>X</w:t>
            </w:r>
            <w:r w:rsidR="00D80593" w:rsidRPr="00F83CE3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1_</w:t>
            </w:r>
            <w:r w:rsidR="00D80593" w:rsidRPr="00D80593">
              <w:rPr>
                <w:rFonts w:ascii="Times New Roman" w:hAnsi="Times New Roman"/>
                <w:b/>
                <w:bCs/>
                <w:sz w:val="18"/>
                <w:szCs w:val="18"/>
                <w:lang w:val="en-US" w:eastAsia="ru-RU"/>
              </w:rPr>
              <w:t>citizenship</w:t>
            </w:r>
            <w:r w:rsidR="00D80593" w:rsidRPr="00F83CE3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}</w:t>
            </w:r>
          </w:p>
          <w:p w14:paraId="7CEE92EC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EC6846" w14:paraId="249AB876" w14:textId="77777777" w:rsidTr="00F8240D">
        <w:trPr>
          <w:trHeight w:hRule="exact" w:val="679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FD58F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Место  жительства, включая указание страны: 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 xml:space="preserve"> </w:t>
            </w:r>
          </w:p>
          <w:p w14:paraId="5370AC9C" w14:textId="10620FA6" w:rsidR="00EC6846" w:rsidRPr="00C45625" w:rsidRDefault="00F93E66" w:rsidP="00D80593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${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key_ria_author</w:t>
            </w:r>
            <w:r w:rsidR="00F83CE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X</w:t>
            </w:r>
            <w:r w:rsidR="00D8059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1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_address}</w:t>
            </w:r>
          </w:p>
        </w:tc>
      </w:tr>
      <w:tr w:rsidR="00EC6846" w14:paraId="4847E43E" w14:textId="77777777" w:rsidTr="00F8240D">
        <w:trPr>
          <w:trHeight w:hRule="exact" w:val="749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4DE6" w14:textId="77777777" w:rsidR="00EC6846" w:rsidRDefault="00974A97">
            <w:pPr>
              <w:spacing w:before="40"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39F051E3" w14:textId="1CFF018A" w:rsidR="00851BDD" w:rsidRDefault="00F93E66" w:rsidP="00851BDD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${</w:t>
            </w:r>
            <w:r w:rsidR="00D8059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key_ria_author</w:t>
            </w:r>
            <w:r w:rsidR="00F83CE3">
              <w:rPr>
                <w:rFonts w:ascii="Times New Roman" w:hAnsi="Times New Roman"/>
                <w:b/>
                <w:bCs/>
                <w:color w:val="000000" w:themeColor="text1"/>
                <w:lang w:val="en-US" w:eastAsia="ru-RU"/>
              </w:rPr>
              <w:t>X</w:t>
            </w:r>
            <w:r w:rsidR="00D8059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1</w:t>
            </w:r>
            <w:r w:rsidR="00D80593" w:rsidRPr="00D80593"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  <w:t>_contribution}</w:t>
            </w:r>
          </w:p>
          <w:p w14:paraId="5382496E" w14:textId="77777777" w:rsidR="00EF2ACB" w:rsidRDefault="00EF2ACB" w:rsidP="00103F7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lang w:eastAsia="ru-RU"/>
              </w:rPr>
            </w:pPr>
          </w:p>
        </w:tc>
      </w:tr>
      <w:tr w:rsidR="00EC6846" w14:paraId="47506B8E" w14:textId="77777777" w:rsidTr="00F8240D">
        <w:trPr>
          <w:trHeight w:hRule="exact" w:val="1116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EBDA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2963CF0E" w14:textId="77777777" w:rsidR="00EC6846" w:rsidRDefault="004C3598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750B2326" w14:textId="77777777" w:rsidR="00EC6846" w:rsidRDefault="004C3598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EC6846" w14:paraId="0FD7E96D" w14:textId="77777777" w:rsidTr="00F8240D">
        <w:trPr>
          <w:trHeight w:hRule="exact" w:val="861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FF13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8.СВЕДЕНИЯ О ПЛАТЕЛЬЩИКЕ   (указываются полное имя физического лица  или наименование юридического лица) </w:t>
            </w:r>
            <w:r>
              <w:rPr>
                <w:rFonts w:ascii="Times New Roman" w:hAnsi="Times New Roman"/>
                <w:b/>
                <w:bCs/>
                <w:lang w:eastAsia="ru-RU"/>
              </w:rPr>
              <w:t xml:space="preserve">  </w:t>
            </w:r>
          </w:p>
          <w:p w14:paraId="39586999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</w:tc>
      </w:tr>
      <w:tr w:rsidR="00EC6846" w14:paraId="0B59AC70" w14:textId="77777777" w:rsidTr="00F8240D">
        <w:trPr>
          <w:trHeight w:val="853"/>
          <w:jc w:val="center"/>
        </w:trPr>
        <w:tc>
          <w:tcPr>
            <w:tcW w:w="5843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6922C214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974A9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14:paraId="757C5E0B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Серия и номер документа, удостоверяющего личность: </w:t>
            </w:r>
          </w:p>
          <w:p w14:paraId="3F30B199" w14:textId="77777777" w:rsidR="00EC6846" w:rsidRDefault="00EC684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06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A1A201C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="00974A9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14:paraId="674EB0BB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ИНН: 7728073720</w:t>
            </w:r>
          </w:p>
          <w:p w14:paraId="50DED89D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КПП: 772801001</w:t>
            </w:r>
          </w:p>
          <w:p w14:paraId="1028E158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КИО: </w:t>
            </w:r>
          </w:p>
        </w:tc>
      </w:tr>
      <w:tr w:rsidR="00EC6846" w14:paraId="0FD4C4D0" w14:textId="77777777" w:rsidTr="00F8240D">
        <w:trPr>
          <w:trHeight w:hRule="exact" w:val="335"/>
          <w:jc w:val="center"/>
        </w:trPr>
        <w:tc>
          <w:tcPr>
            <w:tcW w:w="276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A38F266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45B7DEE3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5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EE8E45" w14:textId="77777777" w:rsidR="00EC6846" w:rsidRDefault="00EC684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6" w14:paraId="11E05567" w14:textId="77777777" w:rsidTr="00E90F04">
        <w:trPr>
          <w:trHeight w:hRule="exact" w:val="4073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F0792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14:paraId="3A226C18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5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bookmarkEnd w:id="0"/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            на  </w:t>
            </w:r>
            <w:r w:rsidR="00974A97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</w:rPr>
              <w:t xml:space="preserve">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л. в 1 экз.</w:t>
            </w:r>
          </w:p>
          <w:p w14:paraId="55999887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       на       л. в 1 экз.</w:t>
            </w:r>
          </w:p>
          <w:p w14:paraId="007D5BA6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на       л. в 1 экз.</w:t>
            </w:r>
          </w:p>
          <w:p w14:paraId="6431924B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      на      л. в 1 экз.</w:t>
            </w:r>
          </w:p>
          <w:p w14:paraId="5CC640C8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документы, подтверждающие существенные затраты  на создание базы данных                                   на       л. в 1 экз.</w:t>
            </w:r>
          </w:p>
          <w:p w14:paraId="3CB00F6C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1  л. в 2 экз.</w:t>
            </w:r>
          </w:p>
          <w:p w14:paraId="494C891C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 материалы: Машиночитаемый носитель                                                                                              на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CD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в 1 экз.</w:t>
            </w:r>
          </w:p>
          <w:p w14:paraId="1834E013" w14:textId="04D437F1" w:rsidR="00EC6846" w:rsidRDefault="00F93E66" w:rsidP="000B34D1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${</w:t>
            </w:r>
            <w:r w:rsidR="000B34D1" w:rsidRPr="000B34D1">
              <w:rPr>
                <w:rFonts w:ascii="Times New Roman" w:hAnsi="Times New Roman"/>
                <w:b/>
                <w:bCs/>
                <w:sz w:val="18"/>
                <w:szCs w:val="18"/>
              </w:rPr>
              <w:t>key_ria_docs_x_addition}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      </w: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на  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${</w:t>
            </w:r>
            <w:r w:rsidR="000B34D1" w:rsidRPr="000B34D1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key_ria_docs_addition_sheetscount}</w: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 л. в 1 экз.</w:t>
            </w:r>
          </w:p>
          <w:p w14:paraId="3F84F7C4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доверенность(и)                                                                                                                                                      на      л.</w:t>
            </w:r>
          </w:p>
          <w:p w14:paraId="6B220340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документ(ы) об уплате государственной пошлины </w:t>
            </w:r>
            <w:r w:rsidR="00974A97">
              <w:rPr>
                <w:rFonts w:ascii="Times New Roman" w:hAnsi="Times New Roman"/>
                <w:bCs/>
                <w:i/>
                <w:sz w:val="16"/>
                <w:szCs w:val="16"/>
              </w:rPr>
              <w:t>(представляется по инициативе заявителя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)      </w:t>
            </w:r>
            <w:r w:rsidR="0070651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897C3A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на   1 л. в 1 экз.</w:t>
            </w:r>
          </w:p>
          <w:p w14:paraId="12E3A16B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  </w:t>
            </w:r>
          </w:p>
          <w:p w14:paraId="41B44064" w14:textId="77777777" w:rsidR="00EC6846" w:rsidRDefault="00974A97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государственной пошлины либо для уменьшения ее размера, либо для отсрочки ее уплаты                    на       л. в 1 экз.</w:t>
            </w:r>
          </w:p>
          <w:p w14:paraId="3B1710D9" w14:textId="77777777" w:rsidR="00EC6846" w:rsidRDefault="004C3598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ходатайство(а)                                                                                                                                                         на       л. в 1 экз.</w:t>
            </w:r>
          </w:p>
          <w:p w14:paraId="7EEE2A79" w14:textId="77777777" w:rsidR="00EC6846" w:rsidRDefault="004C3598">
            <w:pPr>
              <w:spacing w:before="4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74A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документы   (указать наименование документа)                                                                                  на       л. в 1 экз.</w:t>
            </w:r>
          </w:p>
        </w:tc>
      </w:tr>
      <w:tr w:rsidR="00EC6846" w14:paraId="4A6D543D" w14:textId="77777777" w:rsidTr="00F8240D">
        <w:trPr>
          <w:trHeight w:hRule="exact" w:val="723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90431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pacing w:val="-4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14:paraId="3462B959" w14:textId="77777777" w:rsidR="00EC6846" w:rsidRDefault="00165A9C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+7</w:t>
            </w:r>
            <w:r w:rsidR="00974A97">
              <w:rPr>
                <w:rFonts w:ascii="Times New Roman" w:hAnsi="Times New Roman"/>
                <w:b/>
                <w:bCs/>
              </w:rPr>
              <w:t xml:space="preserve"> (495)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</w:rPr>
              <w:t xml:space="preserve">955-09-97, </w:t>
            </w:r>
            <w:r w:rsidR="006B05B6">
              <w:rPr>
                <w:rFonts w:ascii="Times New Roman" w:hAnsi="Times New Roman"/>
                <w:b/>
                <w:bCs/>
                <w:spacing w:val="-8"/>
                <w:lang w:val="en-US" w:eastAsia="ru-RU"/>
              </w:rPr>
              <w:t>elapov</w:t>
            </w:r>
            <w:r w:rsidR="006B05B6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_</w:t>
            </w:r>
            <w:r w:rsidR="006B05B6">
              <w:rPr>
                <w:rFonts w:ascii="Times New Roman" w:hAnsi="Times New Roman"/>
                <w:b/>
                <w:bCs/>
                <w:spacing w:val="-8"/>
                <w:lang w:val="en-US" w:eastAsia="ru-RU"/>
              </w:rPr>
              <w:t>aa</w:t>
            </w:r>
            <w:r w:rsidR="006B05B6">
              <w:rPr>
                <w:rFonts w:ascii="Times New Roman" w:hAnsi="Times New Roman"/>
                <w:b/>
                <w:bCs/>
                <w:spacing w:val="-8"/>
                <w:lang w:eastAsia="ru-RU"/>
              </w:rPr>
              <w:t>@pfur.ru</w:t>
            </w:r>
            <w:r w:rsidR="00974A97">
              <w:rPr>
                <w:rFonts w:ascii="Times New Roman" w:hAnsi="Times New Roman"/>
                <w:b/>
                <w:bCs/>
              </w:rPr>
              <w:t>,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74A97">
              <w:rPr>
                <w:rFonts w:ascii="Times New Roman" w:hAnsi="Times New Roman"/>
                <w:b/>
                <w:bCs/>
              </w:rPr>
              <w:t>117198, Москва, ул. Миклухо-Маклая, д. 6, РУДН</w:t>
            </w:r>
          </w:p>
        </w:tc>
      </w:tr>
      <w:tr w:rsidR="00EC6846" w14:paraId="68DA7A39" w14:textId="77777777" w:rsidTr="00F8240D">
        <w:trPr>
          <w:trHeight w:hRule="exact" w:val="1442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577E2" w14:textId="77777777" w:rsidR="00EC6846" w:rsidRDefault="00974A97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14:paraId="0714FD22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4B3FC7A2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 w:rsidR="00EC6846" w14:paraId="5F76CC7F" w14:textId="77777777" w:rsidTr="00E90F04">
        <w:trPr>
          <w:trHeight w:hRule="exact" w:val="2567"/>
          <w:jc w:val="center"/>
        </w:trPr>
        <w:tc>
          <w:tcPr>
            <w:tcW w:w="103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FDDE3" w14:textId="77777777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12. ПОДПИСЬ(И) ЗАЯВИТЕЛЯ(ЕЙ) (ПРАВООБЛАДАТЕЛЯ(ЕЙ) ИЛИ ЕГО (ИХ) ПРЕДСТАВИТЕЛЯ(ЕЙ)</w:t>
            </w:r>
          </w:p>
          <w:p w14:paraId="4A4006A3" w14:textId="77777777" w:rsidR="00EC6846" w:rsidRPr="007F4B00" w:rsidRDefault="00EC6846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154B6566" w14:textId="77777777" w:rsidR="007F4B00" w:rsidRDefault="007F4B0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Первый прор</w:t>
            </w:r>
            <w:r w:rsidR="00974A97">
              <w:rPr>
                <w:rFonts w:ascii="Times New Roman" w:hAnsi="Times New Roman"/>
                <w:b/>
                <w:bCs/>
              </w:rPr>
              <w:t>ектор</w:t>
            </w:r>
            <w:r>
              <w:rPr>
                <w:rFonts w:ascii="Times New Roman" w:hAnsi="Times New Roman"/>
                <w:b/>
                <w:bCs/>
              </w:rPr>
              <w:t xml:space="preserve"> –</w:t>
            </w:r>
          </w:p>
          <w:p w14:paraId="087DA6CA" w14:textId="77777777" w:rsidR="00EC6846" w:rsidRDefault="007F4B00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проректор по научной работе</w:t>
            </w:r>
            <w:r w:rsidR="00974A97">
              <w:rPr>
                <w:rFonts w:ascii="Times New Roman" w:hAnsi="Times New Roman"/>
                <w:b/>
                <w:bCs/>
              </w:rPr>
              <w:t xml:space="preserve">                                                            </w:t>
            </w:r>
            <w:r>
              <w:rPr>
                <w:rFonts w:ascii="Times New Roman" w:hAnsi="Times New Roman"/>
                <w:b/>
                <w:bCs/>
              </w:rPr>
              <w:t xml:space="preserve">                        </w:t>
            </w:r>
            <w:r w:rsidR="00974A97">
              <w:rPr>
                <w:rFonts w:ascii="Times New Roman" w:hAnsi="Times New Roman"/>
                <w:b/>
                <w:bCs/>
              </w:rPr>
              <w:t xml:space="preserve">     </w:t>
            </w:r>
            <w:r>
              <w:rPr>
                <w:rFonts w:ascii="Times New Roman" w:hAnsi="Times New Roman"/>
                <w:b/>
                <w:bCs/>
              </w:rPr>
              <w:t>Н.С. Кирабаев</w:t>
            </w:r>
          </w:p>
          <w:p w14:paraId="577457B7" w14:textId="77777777" w:rsidR="00EC6846" w:rsidRPr="007F4B00" w:rsidRDefault="00EC6846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  <w:p w14:paraId="2555FA7F" w14:textId="39C808B3" w:rsidR="00EC6846" w:rsidRDefault="00974A97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</w:t>
            </w:r>
            <w:r w:rsidR="00B926A5">
              <w:rPr>
                <w:rFonts w:ascii="Times New Roman" w:hAnsi="Times New Roman"/>
                <w:b/>
                <w:bCs/>
              </w:rPr>
              <w:t xml:space="preserve">       «______»_____________</w:t>
            </w:r>
            <w:r w:rsidR="00F93E66">
              <w:rPr>
                <w:rFonts w:ascii="Times New Roman" w:hAnsi="Times New Roman"/>
                <w:b/>
                <w:bCs/>
              </w:rPr>
              <w:t>${</w:t>
            </w:r>
            <w:r w:rsidR="000B34D1" w:rsidRPr="000B34D1">
              <w:rPr>
                <w:rFonts w:ascii="Times New Roman" w:hAnsi="Times New Roman"/>
                <w:b/>
                <w:bCs/>
              </w:rPr>
              <w:t>key_ria_year}</w:t>
            </w:r>
            <w:r w:rsidR="00165A9C">
              <w:rPr>
                <w:rFonts w:ascii="Times New Roman" w:hAnsi="Times New Roman"/>
                <w:b/>
                <w:bCs/>
              </w:rPr>
              <w:t> г.</w:t>
            </w:r>
          </w:p>
          <w:p w14:paraId="6E77AD01" w14:textId="77777777" w:rsidR="00EC6846" w:rsidRDefault="00974A97">
            <w:pPr>
              <w:spacing w:before="80"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14:paraId="0034FB86" w14:textId="77777777" w:rsidR="00EC6846" w:rsidRDefault="00974A97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0BA1F669" w14:textId="77777777" w:rsidR="00EC6846" w:rsidRDefault="00974A97">
            <w:pPr>
              <w:spacing w:after="0" w:line="24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объе-ме,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6B900EBF" w14:textId="77777777" w:rsidR="00EC6846" w:rsidRDefault="00EC6846">
      <w:pPr>
        <w:spacing w:after="0" w:line="240" w:lineRule="auto"/>
        <w:rPr>
          <w:sz w:val="8"/>
          <w:szCs w:val="8"/>
        </w:rPr>
      </w:pPr>
    </w:p>
    <w:sectPr w:rsidR="00EC6846" w:rsidSect="004C3598">
      <w:type w:val="continuous"/>
      <w:pgSz w:w="11906" w:h="16838"/>
      <w:pgMar w:top="851" w:right="1077" w:bottom="73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66"/>
    <w:rsid w:val="000B34D1"/>
    <w:rsid w:val="00103F7D"/>
    <w:rsid w:val="00165A9C"/>
    <w:rsid w:val="00341518"/>
    <w:rsid w:val="003B5988"/>
    <w:rsid w:val="00470475"/>
    <w:rsid w:val="00496D83"/>
    <w:rsid w:val="004C3598"/>
    <w:rsid w:val="004C4239"/>
    <w:rsid w:val="0050317A"/>
    <w:rsid w:val="005637DF"/>
    <w:rsid w:val="00622DC0"/>
    <w:rsid w:val="006A004B"/>
    <w:rsid w:val="006B05B6"/>
    <w:rsid w:val="0070651B"/>
    <w:rsid w:val="0071336B"/>
    <w:rsid w:val="007F4B00"/>
    <w:rsid w:val="00851BDD"/>
    <w:rsid w:val="00897C3A"/>
    <w:rsid w:val="00933C75"/>
    <w:rsid w:val="009548BA"/>
    <w:rsid w:val="00974A97"/>
    <w:rsid w:val="00B926A5"/>
    <w:rsid w:val="00BD0B02"/>
    <w:rsid w:val="00BF26C9"/>
    <w:rsid w:val="00C004D4"/>
    <w:rsid w:val="00C45625"/>
    <w:rsid w:val="00D80593"/>
    <w:rsid w:val="00D920D2"/>
    <w:rsid w:val="00E402DB"/>
    <w:rsid w:val="00E6001E"/>
    <w:rsid w:val="00E90F04"/>
    <w:rsid w:val="00EB7204"/>
    <w:rsid w:val="00EC6846"/>
    <w:rsid w:val="00EE486F"/>
    <w:rsid w:val="00EF2ACB"/>
    <w:rsid w:val="00EF696A"/>
    <w:rsid w:val="00F8240D"/>
    <w:rsid w:val="00F83CE3"/>
    <w:rsid w:val="00F93987"/>
    <w:rsid w:val="00F93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BD4EA2"/>
  <w15:docId w15:val="{034754AD-D8E0-4223-A420-F4AAF6F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598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165A9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65A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generation%20document\rdg\templates\&#1047;&#1072;&#1103;&#1074;&#1083;&#1077;&#1085;&#1080;&#1077;%20&#1056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50EFEB-CDB2-4A8C-918A-7A241BAEF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8C75F-A670-4A03-86B1-D176E2D8CD8C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3.xml><?xml version="1.0" encoding="utf-8"?>
<ds:datastoreItem xmlns:ds="http://schemas.openxmlformats.org/officeDocument/2006/customXml" ds:itemID="{001FDD62-E2CD-4486-915A-CE3E417E67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РП.dotx</Template>
  <TotalTime>3</TotalTime>
  <Pages>3</Pages>
  <Words>1679</Words>
  <Characters>9573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ВХОДЯЩИЙ НОМЕР ВК</vt:lpstr>
      <vt:lpstr>ВХОДЯЩИЙ НОМЕР ВК</vt:lpstr>
    </vt:vector>
  </TitlesOfParts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Денис Матюшкин</dc:creator>
  <cp:keywords/>
  <dc:description/>
  <cp:lastModifiedBy>Матюшкин Денис Владимирович</cp:lastModifiedBy>
  <cp:revision>3</cp:revision>
  <cp:lastPrinted>2017-12-05T09:38:00Z</cp:lastPrinted>
  <dcterms:created xsi:type="dcterms:W3CDTF">2024-04-29T14:11:00Z</dcterms:created>
  <dcterms:modified xsi:type="dcterms:W3CDTF">2024-05-21T22:41:00Z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