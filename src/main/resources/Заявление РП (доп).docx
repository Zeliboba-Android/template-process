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14"/>
        <w:gridCol w:w="1620"/>
        <w:gridCol w:w="1440"/>
        <w:gridCol w:w="3363"/>
      </w:tblGrid>
      <w:tr w:rsidR="00B0585C">
        <w:trPr>
          <w:trHeight w:hRule="exact" w:val="1531"/>
          <w:jc w:val="center"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B0585C" w:rsidRDefault="00A65881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:rsidR="00B0585C" w:rsidRDefault="00A65881">
            <w:pPr>
              <w:spacing w:before="240"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_____.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B0585C" w:rsidRDefault="00A65881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</w:t>
            </w:r>
          </w:p>
          <w:p w:rsidR="00B0585C" w:rsidRDefault="00A65881">
            <w:pPr>
              <w:spacing w:before="240"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регистрации: ____. ____.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85C" w:rsidRDefault="00A65881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РЕГИСТРАЦИОННЫЙ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номер заявки</w:t>
            </w:r>
          </w:p>
          <w:p w:rsidR="00B0585C" w:rsidRDefault="00A65881">
            <w:pPr>
              <w:spacing w:before="48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</w:t>
            </w:r>
          </w:p>
          <w:p w:rsidR="00B0585C" w:rsidRDefault="00A65881">
            <w:pPr>
              <w:spacing w:before="240" w:after="0" w:line="240" w:lineRule="auto"/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_____.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</w:t>
            </w:r>
          </w:p>
        </w:tc>
      </w:tr>
      <w:tr w:rsidR="00B0585C">
        <w:trPr>
          <w:trHeight w:hRule="exact" w:val="1534"/>
          <w:jc w:val="center"/>
        </w:trPr>
        <w:tc>
          <w:tcPr>
            <w:tcW w:w="5134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585C" w:rsidRDefault="00A65881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Дополнение к З А Я В Л Е Н И Ю</w:t>
            </w:r>
          </w:p>
          <w:p w:rsidR="00B0585C" w:rsidRDefault="00A65881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(отметить[X])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B0585C" w:rsidRDefault="00124F8B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>key_ria_type_x_pr</w:t>
            </w:r>
            <w:proofErr w:type="spellEnd"/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  <w:r w:rsidR="00CB6DF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Программы для ЭВМ  </w:t>
            </w:r>
          </w:p>
          <w:p w:rsidR="00B0585C" w:rsidRDefault="00124F8B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 xml:space="preserve">key_ria_type_x_bd59} </w:t>
            </w:r>
            <w:r w:rsidR="00A65881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:rsidR="00B0585C" w:rsidRDefault="00124F8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CB6DFC" w:rsidRPr="00CB6DFC">
              <w:rPr>
                <w:rFonts w:ascii="Times New Roman" w:hAnsi="Times New Roman"/>
                <w:b/>
                <w:sz w:val="18"/>
                <w:szCs w:val="18"/>
              </w:rPr>
              <w:t xml:space="preserve">key_ria_type_x_bd34} </w:t>
            </w:r>
            <w:r w:rsidR="00A65881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В Федеральную службу </w:t>
            </w:r>
          </w:p>
          <w:p w:rsidR="00B0585C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>по интеллектуальной собственности</w:t>
            </w:r>
          </w:p>
          <w:p w:rsidR="00B0585C" w:rsidRDefault="00A65881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Бережковская наб., д. 30, корп.1, г. Москва, Г-59,</w:t>
            </w:r>
          </w:p>
          <w:p w:rsidR="00B0585C" w:rsidRDefault="00A65881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ГСП-3, 125993</w:t>
            </w:r>
          </w:p>
          <w:p w:rsidR="00B0585C" w:rsidRDefault="00B0585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0585C">
        <w:trPr>
          <w:trHeight w:hRule="exact" w:val="908"/>
          <w:jc w:val="center"/>
        </w:trPr>
        <w:tc>
          <w:tcPr>
            <w:tcW w:w="9937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 w:rsidP="00A65881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путем записи на электронном носителе, в том числе записи в память ЭВМ, в целях, необходимых для предоставления государственной услуги </w:t>
            </w:r>
          </w:p>
        </w:tc>
      </w:tr>
      <w:tr w:rsidR="00B0585C" w:rsidTr="006331A9">
        <w:trPr>
          <w:trHeight w:val="680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1. Название </w:t>
            </w: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представленной на регистрацию</w:t>
            </w: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 ПРОГРАММы ДЛЯ ЭВМ ИЛИ БАЗЫ ДАННЫХ</w:t>
            </w:r>
          </w:p>
          <w:p w:rsidR="00B0585C" w:rsidRPr="004501DC" w:rsidRDefault="00124F8B" w:rsidP="0046393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${</w:t>
            </w:r>
            <w:proofErr w:type="spellStart"/>
            <w:r w:rsidR="00CB6DFC" w:rsidRPr="00CB6DFC">
              <w:rPr>
                <w:rFonts w:ascii="Times New Roman" w:hAnsi="Times New Roman"/>
                <w:b/>
                <w:bCs/>
                <w:sz w:val="24"/>
                <w:szCs w:val="24"/>
              </w:rPr>
              <w:t>key_ria_title</w:t>
            </w:r>
            <w:proofErr w:type="spellEnd"/>
            <w:r w:rsidR="00CB6DFC" w:rsidRPr="00CB6DF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B0585C">
        <w:trPr>
          <w:trHeight w:val="4641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2.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ПРАВООБЛАДАТЕЛЬ (ЗАЯВИТЕЛЬ(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ОГРН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:</w:t>
            </w:r>
            <w:r w:rsidR="00E900E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1027739189323</w:t>
            </w:r>
            <w:r>
              <w:rPr>
                <w:rFonts w:ascii="Times New Roman" w:hAnsi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  <w:r>
              <w:rPr>
                <w:rFonts w:ascii="Times New Roman" w:hAnsi="Times New Roman"/>
                <w:b/>
                <w:bCs/>
              </w:rPr>
              <w:t>7728073720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:rsidR="00B0585C" w:rsidRDefault="00A65881">
            <w:pPr>
              <w:spacing w:before="120" w:after="0" w:line="240" w:lineRule="auto"/>
              <w:jc w:val="both"/>
              <w:rPr>
                <w:rFonts w:ascii="Times New Roman" w:hAnsi="Times New Roman"/>
                <w:iCs/>
                <w:spacing w:val="-6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b/>
                <w:iCs/>
                <w:spacing w:val="-6"/>
                <w:sz w:val="18"/>
                <w:szCs w:val="18"/>
              </w:rPr>
              <w:t>Серия и номер документа, удостоверяющего личность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  <w:u w:val="single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b/>
                <w:iCs/>
                <w:spacing w:val="-6"/>
                <w:sz w:val="16"/>
                <w:szCs w:val="16"/>
              </w:rPr>
              <w:t>СНИЛС: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>_________________</w:t>
            </w:r>
          </w:p>
          <w:p w:rsidR="00B0585C" w:rsidRDefault="00A65881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  <w:p w:rsidR="00B0585C" w:rsidRDefault="00A65881">
            <w:pPr>
              <w:spacing w:after="6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Россия, 117198, Москва, ул. Миклухо-Маклая, д. 6</w:t>
            </w:r>
          </w:p>
          <w:p w:rsidR="00B0585C" w:rsidRDefault="00A65881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</w:t>
            </w:r>
            <w:proofErr w:type="spellStart"/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ов</w:t>
            </w:r>
            <w:proofErr w:type="spellEnd"/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)-заявителя(ей) приводятся в графе 7А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)</w:t>
            </w:r>
          </w:p>
          <w:p w:rsidR="00B0585C" w:rsidRDefault="00A20C2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="00A65881">
              <w:rPr>
                <w:rFonts w:ascii="Times New Roman" w:hAnsi="Times New Roman"/>
                <w:b/>
                <w:sz w:val="18"/>
                <w:szCs w:val="18"/>
              </w:rPr>
              <w:t>создан за счет средств федерального бюджета</w:t>
            </w:r>
          </w:p>
          <w:p w:rsidR="00B0585C" w:rsidRDefault="00A65881">
            <w:pPr>
              <w:spacing w:before="4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Указанное лицо является: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государственным заказчиком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A20C21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муниципальным заказчиком</w:t>
            </w:r>
          </w:p>
          <w:p w:rsidR="00B0585C" w:rsidRDefault="00A65881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исполнитель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</w:p>
          <w:p w:rsidR="00B0585C" w:rsidRDefault="00B0585C">
            <w:pPr>
              <w:spacing w:before="40"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B0585C" w:rsidRDefault="00A20C21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>исполнителем работ по</w:t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государственному контракту</w:t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A65881"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муниципальному контракту</w:t>
            </w:r>
          </w:p>
          <w:p w:rsidR="00B0585C" w:rsidRDefault="00A65881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заказчик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</w:p>
          <w:p w:rsidR="00B0585C" w:rsidRDefault="00B0585C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</w:rPr>
            </w:pPr>
          </w:p>
          <w:p w:rsidR="00B0585C" w:rsidRDefault="00A65881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Контракт от:________ _________________________ 20_____ № _________________________________________________</w:t>
            </w:r>
          </w:p>
          <w:p w:rsidR="00B0585C" w:rsidRDefault="00A65881">
            <w:pPr>
              <w:spacing w:before="40" w:after="0" w:line="240" w:lineRule="auto"/>
              <w:ind w:right="-74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B0585C">
        <w:trPr>
          <w:trHeight w:val="1429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463CC3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0585C" w:rsidRDefault="00A65881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333pt;margin-top:3.75pt;width:162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" o:allowincell="f" filled="f" stroked="f" strokeweight="0">
                      <v:textbox inset="0,0,0,0">
                        <w:txbxContent>
                          <w:p w:rsidR="00B0585C" w:rsidRDefault="00A65881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5881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:rsidR="00B0585C" w:rsidRPr="00A40BD2" w:rsidRDefault="00A6588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="006E3F44"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key_ria_authorX1_fullname_long}</w:t>
            </w:r>
          </w:p>
          <w:p w:rsidR="00B0585C" w:rsidRDefault="00A65881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key_ria_authorX1_dob_day}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="006E3F44"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key_ria_authorX1_dob_month}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key_ria_authorX1_dob_year}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="006E3F44"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key_ria_authorX1_citizenship}</w:t>
            </w:r>
          </w:p>
          <w:p w:rsidR="00B0585C" w:rsidRDefault="00A65881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B0585C">
        <w:trPr>
          <w:trHeight w:val="69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:rsidR="00B0585C" w:rsidRDefault="00124F8B" w:rsidP="006E3F44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6E3F44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1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address</w:t>
            </w:r>
            <w:proofErr w:type="spellEnd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B0585C" w:rsidTr="00A40BD2">
        <w:trPr>
          <w:trHeight w:val="676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:rsidR="00B0585C" w:rsidRDefault="00124F8B" w:rsidP="006E3F44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6E3F44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1</w:t>
            </w:r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contribution</w:t>
            </w:r>
            <w:proofErr w:type="spellEnd"/>
            <w:r w:rsidR="006E3F44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B0585C">
        <w:trPr>
          <w:trHeight w:val="130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:rsidR="00B0585C" w:rsidRDefault="00A20C2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:rsidR="00B0585C" w:rsidRDefault="00A20C2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="00A65881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 w:rsidR="00A65881"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</w:tbl>
    <w:p w:rsidR="00B0585C" w:rsidRDefault="00B0585C">
      <w:pPr>
        <w:tabs>
          <w:tab w:val="left" w:pos="446"/>
        </w:tabs>
        <w:spacing w:before="60" w:after="0" w:line="240" w:lineRule="auto"/>
        <w:ind w:firstLine="142"/>
        <w:jc w:val="both"/>
        <w:rPr>
          <w:rFonts w:ascii="Times New Roman" w:hAnsi="Times New Roman"/>
          <w:b/>
          <w:bCs/>
          <w:sz w:val="20"/>
          <w:szCs w:val="20"/>
        </w:rPr>
        <w:sectPr w:rsidR="00B0585C">
          <w:type w:val="continuous"/>
          <w:pgSz w:w="11906" w:h="16838"/>
          <w:pgMar w:top="964" w:right="794" w:bottom="964" w:left="1077" w:header="709" w:footer="709" w:gutter="0"/>
          <w:cols w:space="708"/>
          <w:docGrid w:linePitch="360"/>
        </w:sectPr>
      </w:pPr>
    </w:p>
    <w:tbl>
      <w:tblPr>
        <w:tblW w:w="100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056"/>
      </w:tblGrid>
      <w:tr w:rsidR="00427551">
        <w:trPr>
          <w:trHeight w:val="1419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7AB3C88F" wp14:editId="5E22224A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551" w:rsidRDefault="00427551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3C88F" id="_x0000_s1027" style="position:absolute;left:0;text-align:left;margin-left:333pt;margin-top:3.75pt;width:162pt;height: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" o:allowincell="f" filled="f" stroked="f" strokeweight="0">
                      <v:textbox inset="0,0,0,0">
                        <w:txbxContent>
                          <w:p w:rsidR="00427551" w:rsidRDefault="00427551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:rsidR="00427551" w:rsidRPr="00A40BD2" w:rsidRDefault="00427551" w:rsidP="0042755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key_ria_authorX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_fullname_long}</w:t>
            </w:r>
          </w:p>
          <w:p w:rsidR="00427551" w:rsidRDefault="00427551" w:rsidP="00427551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2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_dob_day}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key_ria_authorX2_dob_month}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2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_dob_year}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key_ria_authorX2_citizenship}</w:t>
            </w:r>
          </w:p>
          <w:p w:rsidR="00427551" w:rsidRDefault="00427551" w:rsidP="00427551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427551">
        <w:trPr>
          <w:trHeight w:val="738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427551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2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address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>
        <w:trPr>
          <w:trHeight w:val="827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427551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2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contribution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>
        <w:trPr>
          <w:trHeight w:val="1247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  <w:tr w:rsidR="00427551">
        <w:trPr>
          <w:trHeight w:val="1243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4DF03779" wp14:editId="138D09E8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551" w:rsidRDefault="00427551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03779" id="_x0000_s1028" style="position:absolute;left:0;text-align:left;margin-left:333pt;margin-top:3.75pt;width:162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" o:allowincell="f" filled="f" stroked="f" strokeweight="0">
                      <v:textbox inset="0,0,0,0">
                        <w:txbxContent>
                          <w:p w:rsidR="00427551" w:rsidRDefault="00427551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:rsidR="00427551" w:rsidRPr="00A40BD2" w:rsidRDefault="00427551" w:rsidP="0042755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key_ria_authorX</w:t>
            </w:r>
            <w:r w:rsidRPr="0042755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6E3F4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_fullname_long}</w:t>
            </w:r>
          </w:p>
          <w:p w:rsidR="00427551" w:rsidRDefault="00427551" w:rsidP="00427551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3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_dob_day}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key_ria_authorX3_dob_month}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${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key_ria_authorX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3</w:t>
            </w:r>
            <w:r w:rsidRPr="006E3F4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_dob_year}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124F8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${</w:t>
            </w:r>
            <w:r w:rsidRPr="00427551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ru-RU"/>
              </w:rPr>
              <w:t>key_ria_authorX3_citizenship}</w:t>
            </w:r>
          </w:p>
          <w:p w:rsidR="00427551" w:rsidRDefault="00427551" w:rsidP="00427551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427551">
        <w:trPr>
          <w:trHeight w:val="843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427551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3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address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>
        <w:trPr>
          <w:trHeight w:val="843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:rsidR="00427551" w:rsidRDefault="00124F8B" w:rsidP="0042755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key_ria_authorX</w:t>
            </w:r>
            <w:proofErr w:type="spellEnd"/>
            <w:r w:rsidR="00427551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3</w:t>
            </w:r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spellStart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contribution</w:t>
            </w:r>
            <w:proofErr w:type="spellEnd"/>
            <w:r w:rsidR="00427551" w:rsidRPr="006E3F44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</w:p>
        </w:tc>
      </w:tr>
      <w:tr w:rsidR="00427551">
        <w:trPr>
          <w:trHeight w:val="1279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:rsidR="00427551" w:rsidRDefault="00427551" w:rsidP="0042755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  <w:tr w:rsidR="00B0585C">
        <w:trPr>
          <w:trHeight w:val="1732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0585C" w:rsidRDefault="00A65881">
            <w:pPr>
              <w:spacing w:before="24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>
              <w:rPr>
                <w:rFonts w:ascii="Times New Roman" w:hAnsi="Times New Roman"/>
                <w:b/>
                <w:bCs/>
                <w:noProof/>
              </w:rPr>
              <w:t>_______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0585C" w:rsidRDefault="00A65881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>
              <w:rPr>
                <w:rFonts w:ascii="Times New Roman" w:hAnsi="Times New Roman"/>
                <w:b/>
                <w:bCs/>
                <w:noProof/>
              </w:rPr>
              <w:t>_______</w:t>
            </w: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0585C" w:rsidRDefault="00B0585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0585C" w:rsidRDefault="00B0585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</w:p>
        </w:tc>
      </w:tr>
      <w:tr w:rsidR="00B0585C">
        <w:trPr>
          <w:trHeight w:val="3242"/>
          <w:jc w:val="center"/>
        </w:trPr>
        <w:tc>
          <w:tcPr>
            <w:tcW w:w="100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5C" w:rsidRDefault="00A65881">
            <w:pPr>
              <w:spacing w:before="12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ЗАЯВИТЕЛЯ (ЕЙ) (ПРАВООБЛАДАТЕЛЯ(ЕЙ) ИЛИ ЕГО (ИХ) ПРЕДСТАВИТЕЛЯ(ЕЙ)</w:t>
            </w:r>
          </w:p>
          <w:p w:rsidR="008227D3" w:rsidRPr="007F4B00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8227D3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Первый проректор –</w:t>
            </w:r>
          </w:p>
          <w:p w:rsidR="008227D3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проректор по научной работе                                                                                         Н.</w:t>
            </w:r>
            <w:r w:rsidR="00C71AEC">
              <w:rPr>
                <w:rFonts w:ascii="Times New Roman" w:hAnsi="Times New Roman"/>
                <w:b/>
                <w:bCs/>
              </w:rPr>
              <w:t> </w:t>
            </w:r>
            <w:r>
              <w:rPr>
                <w:rFonts w:ascii="Times New Roman" w:hAnsi="Times New Roman"/>
                <w:b/>
                <w:bCs/>
              </w:rPr>
              <w:t>С. Кирабаев</w:t>
            </w:r>
          </w:p>
          <w:p w:rsidR="008227D3" w:rsidRPr="007F4B00" w:rsidRDefault="008227D3" w:rsidP="008227D3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B0585C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</w:t>
            </w:r>
            <w:r w:rsidR="006331A9">
              <w:rPr>
                <w:rFonts w:ascii="Times New Roman" w:hAnsi="Times New Roman"/>
                <w:b/>
                <w:bCs/>
              </w:rPr>
              <w:t xml:space="preserve">       «_____</w:t>
            </w:r>
            <w:proofErr w:type="gramStart"/>
            <w:r w:rsidR="006331A9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="006331A9">
              <w:rPr>
                <w:rFonts w:ascii="Times New Roman" w:hAnsi="Times New Roman"/>
                <w:b/>
                <w:bCs/>
              </w:rPr>
              <w:t>____________</w:t>
            </w:r>
            <w:r w:rsidR="00124F8B">
              <w:rPr>
                <w:rFonts w:ascii="Times New Roman" w:hAnsi="Times New Roman"/>
                <w:b/>
                <w:bCs/>
              </w:rPr>
              <w:t>${</w:t>
            </w:r>
            <w:proofErr w:type="spellStart"/>
            <w:r w:rsidR="00427551" w:rsidRPr="00427551">
              <w:rPr>
                <w:rFonts w:ascii="Times New Roman" w:hAnsi="Times New Roman"/>
                <w:b/>
                <w:bCs/>
              </w:rPr>
              <w:t>key_ria_year</w:t>
            </w:r>
            <w:proofErr w:type="spellEnd"/>
            <w:r w:rsidR="00427551" w:rsidRPr="00427551">
              <w:rPr>
                <w:rFonts w:ascii="Times New Roman" w:hAnsi="Times New Roman"/>
                <w:b/>
                <w:bCs/>
              </w:rPr>
              <w:t>}</w:t>
            </w:r>
          </w:p>
          <w:p w:rsidR="00B0585C" w:rsidRDefault="00A65881">
            <w:pPr>
              <w:spacing w:before="60"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</w:rPr>
              <w:t>_____________________________________________________________________________________</w:t>
            </w:r>
            <w:r w:rsidR="001D4F34">
              <w:rPr>
                <w:rFonts w:ascii="Times New Roman" w:hAnsi="Times New Roman"/>
                <w:b/>
                <w:bCs/>
              </w:rPr>
              <w:t>_</w:t>
            </w:r>
            <w:r>
              <w:rPr>
                <w:rFonts w:ascii="Times New Roman" w:hAnsi="Times New Roman"/>
                <w:b/>
                <w:bCs/>
              </w:rPr>
              <w:t>_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печати. </w:t>
            </w:r>
          </w:p>
          <w:p w:rsidR="00B0585C" w:rsidRDefault="00A65881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с указанием даты подписания заявления. </w:t>
            </w:r>
          </w:p>
          <w:p w:rsidR="00B0585C" w:rsidRDefault="00A65881" w:rsidP="001D4F3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:rsidR="00B0585C" w:rsidRDefault="00B0585C" w:rsidP="00124F8B"/>
    <w:sectPr w:rsidR="00B0585C" w:rsidSect="00A20C21">
      <w:type w:val="continuous"/>
      <w:pgSz w:w="11906" w:h="16838"/>
      <w:pgMar w:top="964" w:right="102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8B"/>
    <w:rsid w:val="000810C0"/>
    <w:rsid w:val="00124F8B"/>
    <w:rsid w:val="00167881"/>
    <w:rsid w:val="00193762"/>
    <w:rsid w:val="001D4F34"/>
    <w:rsid w:val="00227CAE"/>
    <w:rsid w:val="003215FE"/>
    <w:rsid w:val="00402238"/>
    <w:rsid w:val="00427551"/>
    <w:rsid w:val="004501DC"/>
    <w:rsid w:val="0046393C"/>
    <w:rsid w:val="00463CC3"/>
    <w:rsid w:val="005A6C50"/>
    <w:rsid w:val="006331A9"/>
    <w:rsid w:val="00652BD5"/>
    <w:rsid w:val="006A42B3"/>
    <w:rsid w:val="006E3F44"/>
    <w:rsid w:val="007509DC"/>
    <w:rsid w:val="007720F7"/>
    <w:rsid w:val="008227D3"/>
    <w:rsid w:val="009A7A88"/>
    <w:rsid w:val="00A20C21"/>
    <w:rsid w:val="00A40BD2"/>
    <w:rsid w:val="00A65881"/>
    <w:rsid w:val="00A77D96"/>
    <w:rsid w:val="00B0585C"/>
    <w:rsid w:val="00B150DD"/>
    <w:rsid w:val="00B228C1"/>
    <w:rsid w:val="00B40AD2"/>
    <w:rsid w:val="00C71AEC"/>
    <w:rsid w:val="00CB6DFC"/>
    <w:rsid w:val="00CD3EE2"/>
    <w:rsid w:val="00DB7372"/>
    <w:rsid w:val="00E900E9"/>
    <w:rsid w:val="00EA3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24BAC0"/>
  <w15:docId w15:val="{39190AE3-FDC5-4FF7-8FE6-AE66767E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0C21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47;&#1072;&#1103;&#1074;&#1083;&#1077;&#1085;&#1080;&#1077;%20&#1056;&#1055;%20(&#1076;&#1086;&#108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08574-02CB-44D5-86C5-45D926079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D4581-5C70-4EB8-B794-9AC2C8BF1118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3.xml><?xml version="1.0" encoding="utf-8"?>
<ds:datastoreItem xmlns:ds="http://schemas.openxmlformats.org/officeDocument/2006/customXml" ds:itemID="{C959A901-7D95-4159-ADED-BB794FD44F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РП (доп).dotx</Template>
  <TotalTime>0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ВХОДЯЩИЙ НОМЕР ВК</vt:lpstr>
      <vt:lpstr>ВХОДЯЩИЙ НОМЕР ВК</vt:lpstr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Денис Матюшкин</dc:creator>
  <cp:keywords/>
  <dc:description/>
  <cp:lastModifiedBy>Матюшкин Денис Владимирович</cp:lastModifiedBy>
  <cp:revision>1</cp:revision>
  <cp:lastPrinted>2017-12-05T10:26:00Z</cp:lastPrinted>
  <dcterms:created xsi:type="dcterms:W3CDTF">2024-04-29T14:13:00Z</dcterms:created>
  <dcterms:modified xsi:type="dcterms:W3CDTF">2024-04-29T14:13:00Z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