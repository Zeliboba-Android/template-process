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6"/>
        <w:gridCol w:w="5449"/>
      </w:tblGrid>
      <w:tr w:rsidR="008A56D2" w:rsidRPr="005E5DED" w14:paraId="76E3E5C4" w14:textId="77777777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05F9" w14:textId="77777777" w:rsidR="008A56D2" w:rsidRPr="005E5DED" w:rsidRDefault="008A56D2" w:rsidP="0034307C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bookmark0"/>
            <w:r w:rsidRPr="005E5DED">
              <w:rPr>
                <w:rFonts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  <w:bookmarkEnd w:id="0"/>
          </w:p>
          <w:p w14:paraId="4249093C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06F40C3B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5B85E735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E5DED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9CD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В Федеральную службу</w:t>
            </w:r>
          </w:p>
          <w:p w14:paraId="1B618661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 интеллектуальной собственности</w:t>
            </w:r>
          </w:p>
          <w:p w14:paraId="076D06F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Бережковская наб., д. 30, корп. 1,</w:t>
            </w:r>
          </w:p>
          <w:p w14:paraId="7CB0EF6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г. Москва, Г-59, ГСП-3, 125993,</w:t>
            </w:r>
          </w:p>
          <w:p w14:paraId="2ADCE25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8A56D2" w:rsidRPr="005E5DED" w14:paraId="34170015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78F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DED">
              <w:rPr>
                <w:rFonts w:ascii="Times New Roman" w:hAnsi="Times New Roman"/>
                <w:b/>
                <w:sz w:val="24"/>
                <w:szCs w:val="24"/>
              </w:rPr>
              <w:t>Согласие автора на указание сведений об авторе, указанных в заявлении</w:t>
            </w:r>
          </w:p>
        </w:tc>
      </w:tr>
      <w:tr w:rsidR="008A56D2" w:rsidRPr="005E5DED" w14:paraId="62B18184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E7E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Заявка № _____________________________________________________________________________</w:t>
            </w:r>
          </w:p>
          <w:p w14:paraId="30B211F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5617FA">
              <w:rPr>
                <w:rFonts w:ascii="Times New Roman" w:hAnsi="Times New Roman"/>
                <w:sz w:val="20"/>
                <w:szCs w:val="20"/>
                <w:vertAlign w:val="superscript"/>
              </w:rPr>
              <w:t>(указывается при наличии регистрационного номера заявки)</w:t>
            </w:r>
          </w:p>
          <w:p w14:paraId="3A675997" w14:textId="01BA784B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key_ria_type_x_pr</w:t>
            </w:r>
            <w:proofErr w:type="spellEnd"/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Программы для ЭВМ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key_ria_type_x_bd59}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4 статьи 1259 Кодекса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key_ria_type_x_bd34}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3 статьи 1334 Кодекса (Отметить знаком «X» вид результата интеллектуальной деятельности)</w:t>
            </w:r>
          </w:p>
          <w:p w14:paraId="29E4C62E" w14:textId="0B47B7BE" w:rsidR="008A56D2" w:rsidRPr="00FB08B1" w:rsidRDefault="00A87B10" w:rsidP="00561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Название:</w:t>
            </w:r>
            <w:r w:rsidR="005617FA" w:rsidRPr="005617F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FB08B1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key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ria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title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}</w:t>
            </w:r>
          </w:p>
          <w:p w14:paraId="4893A1C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617FA">
              <w:rPr>
                <w:rFonts w:ascii="Times New Roman" w:hAnsi="Times New Roman"/>
                <w:sz w:val="16"/>
                <w:szCs w:val="16"/>
              </w:rPr>
              <w:t>(указывается в соответствии с графой 1 заявления о государственной регистрации программы для ЭВМ или базы данных)</w:t>
            </w:r>
          </w:p>
        </w:tc>
      </w:tr>
      <w:tr w:rsidR="008A56D2" w:rsidRPr="005E5DED" w14:paraId="688B59B7" w14:textId="77777777">
        <w:trPr>
          <w:trHeight w:val="47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053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4"/>
                <w:szCs w:val="24"/>
              </w:rPr>
              <w:t>Правообладатель (и) (Заявитель)(и)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(указываются фамилия, имя, отчество (последнее - при наличии), место жительства физического лица, наименование, место нахождения, основной государственный регистрационный номер (ОГРН) и идентификационный номер налогоплательщика (ИНН) юридического лица)</w:t>
            </w:r>
          </w:p>
          <w:p w14:paraId="1927A529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20F7C3AE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5C1A9D03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>ОГРН: 1027739189323</w:t>
            </w:r>
          </w:p>
          <w:p w14:paraId="04065BC7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ИНН: </w:t>
            </w:r>
            <w:r w:rsidR="00AF473C" w:rsidRPr="005E5DED">
              <w:rPr>
                <w:rFonts w:ascii="Times New Roman" w:hAnsi="Times New Roman"/>
                <w:b/>
                <w:bCs/>
                <w:sz w:val="24"/>
                <w:szCs w:val="24"/>
              </w:rPr>
              <w:t>7728073720</w:t>
            </w:r>
          </w:p>
          <w:p w14:paraId="02FB930D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Подтверждаю согласие на указание обо мне, как авторе, следующих сведений в графе 7А заявления</w:t>
            </w:r>
          </w:p>
          <w:p w14:paraId="0844FE37" w14:textId="77777777" w:rsidR="008A56D2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 данной программы для ЭВМ или базы данных.</w:t>
            </w:r>
          </w:p>
          <w:p w14:paraId="59D94911" w14:textId="77777777" w:rsidR="00B645DF" w:rsidRPr="005617FA" w:rsidRDefault="00B645DF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FD4EDC6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7А. СВЕДЕНИЯ ОБ АВТОРЕ:</w:t>
            </w:r>
          </w:p>
          <w:p w14:paraId="26B2C954" w14:textId="6D319DB8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Фамилия имя отчество:</w:t>
            </w:r>
            <w:r w:rsid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szCs w:val="20"/>
              </w:rPr>
              <w:t>key_ria_authorX_fullname_long</w:t>
            </w:r>
            <w:proofErr w:type="spellEnd"/>
            <w:r w:rsidR="0052412E" w:rsidRPr="00F17937">
              <w:rPr>
                <w:rFonts w:ascii="Times New Roman" w:hAnsi="Times New Roman"/>
                <w:b/>
                <w:szCs w:val="20"/>
              </w:rPr>
              <w:t>}</w:t>
            </w:r>
          </w:p>
          <w:p w14:paraId="33E273DB" w14:textId="14A6CFA6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Дата рождения: число: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key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ria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proofErr w:type="spellStart"/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authorX</w:t>
            </w:r>
            <w:proofErr w:type="spellEnd"/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dob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day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месяц: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key_ria_authorX_dob_month</w:t>
            </w:r>
            <w:proofErr w:type="spellEnd"/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год: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key_ria_authorX_dob_year</w:t>
            </w:r>
            <w:proofErr w:type="spellEnd"/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Гражданство: </w:t>
            </w:r>
            <w:r w:rsidR="00FB08B1">
              <w:rPr>
                <w:rFonts w:ascii="Times New Roman" w:hAnsi="Times New Roman"/>
                <w:szCs w:val="20"/>
                <w:u w:val="single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szCs w:val="20"/>
                <w:u w:val="single"/>
              </w:rPr>
              <w:t>key_ria_authorX_citizenship</w:t>
            </w:r>
            <w:proofErr w:type="spellEnd"/>
            <w:r w:rsidR="0052412E" w:rsidRPr="00F17937">
              <w:rPr>
                <w:rFonts w:ascii="Times New Roman" w:hAnsi="Times New Roman"/>
                <w:szCs w:val="20"/>
                <w:u w:val="single"/>
              </w:rPr>
              <w:t>}</w:t>
            </w:r>
            <w:r w:rsidR="00B645DF">
              <w:rPr>
                <w:rFonts w:ascii="Times New Roman" w:hAnsi="Times New Roman"/>
                <w:sz w:val="20"/>
                <w:szCs w:val="20"/>
                <w:u w:val="single"/>
              </w:rPr>
              <w:br/>
            </w:r>
            <w:r w:rsidRPr="005617FA">
              <w:rPr>
                <w:rFonts w:ascii="Times New Roman" w:hAnsi="Times New Roman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</w:p>
          <w:p w14:paraId="1183785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BAB9A8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Место постоянного жительства, включая указание страны:</w:t>
            </w:r>
          </w:p>
          <w:p w14:paraId="01535A54" w14:textId="5915C7D9" w:rsidR="00E82F95" w:rsidRPr="0052412E" w:rsidRDefault="00FB08B1" w:rsidP="0034307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key_ria_authorX_address</w:t>
            </w:r>
            <w:proofErr w:type="spellEnd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}</w:t>
            </w:r>
          </w:p>
          <w:p w14:paraId="75BCE79C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B0E341F" w14:textId="34E7C52D" w:rsidR="00AF473C" w:rsidRPr="0052412E" w:rsidRDefault="00FB08B1" w:rsidP="00AF473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proofErr w:type="spellStart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key_ria_authorX_contribution</w:t>
            </w:r>
            <w:proofErr w:type="spellEnd"/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}</w:t>
            </w:r>
          </w:p>
          <w:p w14:paraId="1AF27696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62BC0C91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1793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своим именем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не упоминать его (анонимно)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3AF9BB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псевдонимом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8A56D2" w:rsidRPr="005E5DED" w14:paraId="4A67B4B3" w14:textId="77777777">
        <w:trPr>
          <w:trHeight w:val="78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B911" w14:textId="77777777" w:rsidR="008A56D2" w:rsidRPr="00A87B10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4"/>
                <w:szCs w:val="24"/>
              </w:rPr>
              <w:t>Подпись автора</w:t>
            </w:r>
            <w:r w:rsidRPr="005E5DED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4B1971E" w14:textId="79277F63" w:rsidR="008A56D2" w:rsidRPr="00F17937" w:rsidRDefault="00E82F95" w:rsidP="00F179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________________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____/</w:t>
            </w:r>
            <w:r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 xml:space="preserve"> </w:t>
            </w:r>
            <w:r w:rsidR="00FB08B1">
              <w:rPr>
                <w:rFonts w:ascii="Times New Roman" w:hAnsi="Times New Roman"/>
                <w:b/>
                <w:bCs/>
                <w:i/>
                <w:lang w:val="en-US" w:eastAsia="ru-RU"/>
              </w:rPr>
              <w:t>${</w:t>
            </w:r>
            <w:proofErr w:type="spellStart"/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key_ria_authorX_fullname_short</w:t>
            </w:r>
            <w:proofErr w:type="spellEnd"/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}</w:t>
            </w: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BFF40DA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5E5DED">
              <w:rPr>
                <w:rFonts w:ascii="Times New Roman" w:hAnsi="Times New Roman"/>
                <w:i/>
                <w:sz w:val="20"/>
                <w:szCs w:val="20"/>
              </w:rPr>
              <w:t>(подпись должна быть расшифрована)</w:t>
            </w:r>
          </w:p>
        </w:tc>
      </w:tr>
      <w:tr w:rsidR="008A56D2" w:rsidRPr="005E5DED" w14:paraId="0467DCEA" w14:textId="77777777">
        <w:trPr>
          <w:trHeight w:val="207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1823" w14:textId="77777777" w:rsidR="008A56D2" w:rsidRPr="00B645DF" w:rsidRDefault="008A56D2" w:rsidP="00B645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Подпись(и) правообладателя(ей) или его (их) представителя(ей)</w:t>
            </w:r>
          </w:p>
          <w:p w14:paraId="2486B9C7" w14:textId="77777777" w:rsidR="005617FA" w:rsidRPr="0076648C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Первый проректор – </w:t>
            </w:r>
          </w:p>
          <w:p w14:paraId="5F91D092" w14:textId="77777777" w:rsidR="005617FA" w:rsidRPr="00D9019D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Проректор по научной работе                                                                 Н.С. </w:t>
            </w:r>
            <w:proofErr w:type="spellStart"/>
            <w:r w:rsidRPr="0076648C">
              <w:rPr>
                <w:rFonts w:ascii="Times New Roman" w:hAnsi="Times New Roman"/>
                <w:b/>
                <w:bCs/>
              </w:rPr>
              <w:t>Кирабаев</w:t>
            </w:r>
            <w:proofErr w:type="spellEnd"/>
          </w:p>
          <w:p w14:paraId="77FB639A" w14:textId="1BD7251E" w:rsidR="008A56D2" w:rsidRPr="00FB08B1" w:rsidRDefault="008A56D2" w:rsidP="0034307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5E5DED">
              <w:rPr>
                <w:rFonts w:ascii="Times New Roman" w:hAnsi="Times New Roman"/>
                <w:b/>
                <w:bCs/>
              </w:rPr>
              <w:t xml:space="preserve">            «_____</w:t>
            </w:r>
            <w:proofErr w:type="gramStart"/>
            <w:r w:rsidRPr="005E5DED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Pr="005E5DED">
              <w:rPr>
                <w:rFonts w:ascii="Times New Roman" w:hAnsi="Times New Roman"/>
                <w:b/>
                <w:bCs/>
              </w:rPr>
              <w:t>____________</w:t>
            </w:r>
            <w:r w:rsidR="00FB08B1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F17937" w:rsidRPr="00F17937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F17937" w:rsidRPr="00F17937">
              <w:rPr>
                <w:rFonts w:ascii="Times New Roman" w:hAnsi="Times New Roman"/>
                <w:b/>
                <w:bCs/>
              </w:rPr>
              <w:t>}</w:t>
            </w:r>
          </w:p>
          <w:p w14:paraId="022900BD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A0DF473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1F92AE3D" w14:textId="77777777" w:rsidR="008A56D2" w:rsidRPr="005E5DED" w:rsidRDefault="008A56D2" w:rsidP="00B645DF">
      <w:pPr>
        <w:spacing w:after="0"/>
      </w:pPr>
    </w:p>
    <w:sectPr w:rsidR="008A56D2" w:rsidRPr="005E5DED" w:rsidSect="00E82F95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1"/>
    <w:rsid w:val="001A0503"/>
    <w:rsid w:val="001B53A7"/>
    <w:rsid w:val="001F31B2"/>
    <w:rsid w:val="003372BF"/>
    <w:rsid w:val="0034307C"/>
    <w:rsid w:val="00350427"/>
    <w:rsid w:val="003C3516"/>
    <w:rsid w:val="004031D8"/>
    <w:rsid w:val="0052412E"/>
    <w:rsid w:val="00545605"/>
    <w:rsid w:val="005617FA"/>
    <w:rsid w:val="005A1CDF"/>
    <w:rsid w:val="005C14DC"/>
    <w:rsid w:val="005E5DED"/>
    <w:rsid w:val="0060341F"/>
    <w:rsid w:val="00785992"/>
    <w:rsid w:val="008A56D2"/>
    <w:rsid w:val="009153C0"/>
    <w:rsid w:val="00A87B10"/>
    <w:rsid w:val="00AF473C"/>
    <w:rsid w:val="00B645DF"/>
    <w:rsid w:val="00C245D2"/>
    <w:rsid w:val="00CC5D75"/>
    <w:rsid w:val="00CD7159"/>
    <w:rsid w:val="00D50B45"/>
    <w:rsid w:val="00DB309C"/>
    <w:rsid w:val="00DD6AE8"/>
    <w:rsid w:val="00DF6B17"/>
    <w:rsid w:val="00E21633"/>
    <w:rsid w:val="00E82F95"/>
    <w:rsid w:val="00EA75ED"/>
    <w:rsid w:val="00F13ABD"/>
    <w:rsid w:val="00F17937"/>
    <w:rsid w:val="00FB08B1"/>
    <w:rsid w:val="00F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904184"/>
  <w15:chartTrackingRefBased/>
  <w15:docId w15:val="{B8E6CA54-A75C-405A-99AC-01C107B6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14DC"/>
    <w:pPr>
      <w:spacing w:after="160" w:line="259" w:lineRule="auto"/>
    </w:pPr>
    <w:rPr>
      <w:rFonts w:eastAsia="Times New Roman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72BF"/>
    <w:rPr>
      <w:rFonts w:eastAsia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57;&#1086;&#1075;&#1083;&#1072;&#1089;&#1080;&#1077;%20&#1072;&#1074;&#1090;&#1086;&#1088;&#1072;%20&#1085;&#1072;%20&#1091;&#1082;&#1072;&#1079;&#1072;&#1085;&#1080;&#1077;%20&#1089;&#1074;&#1077;&#1076;&#1077;&#1085;&#1080;&#1081;%20&#1086;&#1073;%20&#1072;&#1074;&#1090;&#1086;&#1088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6FE5F-5D55-4EAC-83A4-92911B778CD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AD5A6475-1C21-4319-ACED-26EB3C82C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1F76C-B445-4CA1-82E7-52F50D037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 автора на указание сведений об авторе.dotx</Template>
  <TotalTime>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Дата поступления</vt:lpstr>
      <vt:lpstr>Дата поступления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Денис Матюшкин</dc:creator>
  <cp:keywords/>
  <cp:lastModifiedBy>Матюшкин Денис Владимирович</cp:lastModifiedBy>
  <cp:revision>1</cp:revision>
  <dcterms:created xsi:type="dcterms:W3CDTF">2024-04-29T14:14:00Z</dcterms:created>
  <dcterms:modified xsi:type="dcterms:W3CDTF">2024-04-29T14:14:00Z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