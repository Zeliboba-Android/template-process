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A939" w14:textId="77777777" w:rsidR="00297A46" w:rsidRDefault="00D6447C" w:rsidP="00D6447C">
      <w:pPr>
        <w:jc w:val="center"/>
        <w:rPr>
          <w:b/>
          <w:sz w:val="22"/>
          <w:szCs w:val="22"/>
        </w:rPr>
      </w:pPr>
      <w:r w:rsidRPr="00297A46">
        <w:rPr>
          <w:b/>
          <w:sz w:val="22"/>
          <w:szCs w:val="22"/>
        </w:rPr>
        <w:t xml:space="preserve">федеральное государственное </w:t>
      </w:r>
      <w:r w:rsidR="0049016F" w:rsidRPr="00297A46">
        <w:rPr>
          <w:b/>
          <w:sz w:val="22"/>
          <w:szCs w:val="22"/>
        </w:rPr>
        <w:t>автономное</w:t>
      </w:r>
      <w:r w:rsidRPr="00297A46">
        <w:rPr>
          <w:b/>
          <w:sz w:val="22"/>
          <w:szCs w:val="22"/>
        </w:rPr>
        <w:t xml:space="preserve"> образовательное </w:t>
      </w:r>
    </w:p>
    <w:p w14:paraId="1B8DC1AE" w14:textId="77777777" w:rsidR="00D6447C" w:rsidRPr="00297A46" w:rsidRDefault="00D6447C" w:rsidP="00D6447C">
      <w:pPr>
        <w:jc w:val="center"/>
        <w:rPr>
          <w:b/>
          <w:sz w:val="22"/>
          <w:szCs w:val="22"/>
        </w:rPr>
      </w:pPr>
      <w:r w:rsidRPr="00297A46">
        <w:rPr>
          <w:b/>
          <w:sz w:val="22"/>
          <w:szCs w:val="22"/>
        </w:rPr>
        <w:t>учреждение</w:t>
      </w:r>
      <w:r w:rsidR="00297A46">
        <w:rPr>
          <w:b/>
          <w:sz w:val="22"/>
          <w:szCs w:val="22"/>
        </w:rPr>
        <w:t xml:space="preserve"> </w:t>
      </w:r>
      <w:r w:rsidRPr="00297A46">
        <w:rPr>
          <w:b/>
          <w:sz w:val="22"/>
          <w:szCs w:val="22"/>
        </w:rPr>
        <w:t>высшего образования</w:t>
      </w:r>
    </w:p>
    <w:p w14:paraId="284BFF1D" w14:textId="77777777" w:rsidR="00D6447C" w:rsidRPr="00297A46" w:rsidRDefault="00D6447C" w:rsidP="00D6447C">
      <w:pPr>
        <w:jc w:val="center"/>
        <w:rPr>
          <w:b/>
          <w:sz w:val="22"/>
          <w:szCs w:val="22"/>
        </w:rPr>
      </w:pPr>
      <w:r w:rsidRPr="00297A46">
        <w:rPr>
          <w:b/>
          <w:sz w:val="22"/>
          <w:szCs w:val="22"/>
        </w:rPr>
        <w:t>«Российский университет дружбы народов»</w:t>
      </w:r>
    </w:p>
    <w:p w14:paraId="0686B948" w14:textId="77777777" w:rsidR="00D6447C" w:rsidRPr="00297A46" w:rsidRDefault="00D6447C" w:rsidP="00D6447C">
      <w:pPr>
        <w:jc w:val="center"/>
        <w:rPr>
          <w:b/>
          <w:sz w:val="22"/>
          <w:szCs w:val="22"/>
        </w:rPr>
      </w:pPr>
      <w:r w:rsidRPr="00297A46">
        <w:rPr>
          <w:b/>
          <w:sz w:val="22"/>
          <w:szCs w:val="22"/>
        </w:rPr>
        <w:t>(РУДН)</w:t>
      </w:r>
    </w:p>
    <w:p w14:paraId="797EA60A" w14:textId="77777777" w:rsidR="00D6447C" w:rsidRPr="00297A46" w:rsidRDefault="00D6447C" w:rsidP="00D6447C">
      <w:pPr>
        <w:jc w:val="center"/>
        <w:rPr>
          <w:b/>
          <w:sz w:val="22"/>
          <w:szCs w:val="22"/>
        </w:rPr>
      </w:pPr>
    </w:p>
    <w:p w14:paraId="0AB4D841" w14:textId="77777777" w:rsidR="00D6447C" w:rsidRPr="00297A46" w:rsidRDefault="00D6447C" w:rsidP="00D6447C">
      <w:pPr>
        <w:jc w:val="center"/>
        <w:rPr>
          <w:b/>
          <w:sz w:val="22"/>
          <w:szCs w:val="22"/>
        </w:rPr>
      </w:pPr>
    </w:p>
    <w:p w14:paraId="56D8EA96" w14:textId="326786A4" w:rsidR="00E81E08" w:rsidRPr="004130A1" w:rsidRDefault="0001504A" w:rsidP="00E81E08">
      <w:pPr>
        <w:tabs>
          <w:tab w:val="center" w:pos="4535"/>
          <w:tab w:val="left" w:pos="5853"/>
        </w:tabs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lang w:val="en-US"/>
        </w:rPr>
        <w:t>${</w:t>
      </w:r>
      <w:proofErr w:type="spellStart"/>
      <w:r w:rsidR="00B347F5">
        <w:rPr>
          <w:b/>
          <w:bCs/>
          <w:lang w:val="en-US"/>
        </w:rPr>
        <w:t>key_ria</w:t>
      </w:r>
      <w:r w:rsidR="004130A1">
        <w:rPr>
          <w:b/>
          <w:bCs/>
          <w:lang w:val="en-US"/>
        </w:rPr>
        <w:t>_title</w:t>
      </w:r>
      <w:proofErr w:type="spellEnd"/>
      <w:r w:rsidR="004130A1">
        <w:rPr>
          <w:b/>
          <w:bCs/>
          <w:lang w:val="en-US"/>
        </w:rPr>
        <w:t>}</w:t>
      </w:r>
    </w:p>
    <w:p w14:paraId="5AAC6671" w14:textId="7EC6BB50" w:rsidR="00E81E08" w:rsidRPr="004130A1" w:rsidRDefault="00E81E08" w:rsidP="00E81E08">
      <w:pPr>
        <w:tabs>
          <w:tab w:val="center" w:pos="4535"/>
          <w:tab w:val="left" w:pos="5853"/>
        </w:tabs>
        <w:jc w:val="center"/>
        <w:rPr>
          <w:b/>
          <w:sz w:val="22"/>
          <w:szCs w:val="22"/>
          <w:lang w:val="en-US"/>
        </w:rPr>
      </w:pPr>
      <w:r w:rsidRPr="004130A1">
        <w:rPr>
          <w:b/>
          <w:sz w:val="22"/>
          <w:szCs w:val="22"/>
          <w:lang w:val="en-US"/>
        </w:rPr>
        <w:t xml:space="preserve"> (</w:t>
      </w:r>
      <w:r w:rsidR="0001504A">
        <w:rPr>
          <w:b/>
          <w:sz w:val="22"/>
          <w:szCs w:val="22"/>
          <w:lang w:val="en-US"/>
        </w:rPr>
        <w:t>${</w:t>
      </w:r>
      <w:proofErr w:type="spellStart"/>
      <w:r w:rsidR="00B347F5">
        <w:rPr>
          <w:b/>
          <w:sz w:val="22"/>
          <w:szCs w:val="22"/>
          <w:lang w:val="en-US"/>
        </w:rPr>
        <w:t>key_ria</w:t>
      </w:r>
      <w:r w:rsidR="004130A1">
        <w:rPr>
          <w:b/>
          <w:sz w:val="22"/>
          <w:szCs w:val="22"/>
          <w:lang w:val="en-US"/>
        </w:rPr>
        <w:t>_type</w:t>
      </w:r>
      <w:r w:rsidR="00A13170" w:rsidRPr="0001504A">
        <w:rPr>
          <w:b/>
          <w:sz w:val="22"/>
          <w:szCs w:val="22"/>
          <w:lang w:val="en-US"/>
        </w:rPr>
        <w:t>_</w:t>
      </w:r>
      <w:r w:rsidR="00EE021E">
        <w:rPr>
          <w:b/>
          <w:sz w:val="22"/>
          <w:szCs w:val="22"/>
          <w:lang w:val="en-US"/>
        </w:rPr>
        <w:t>long</w:t>
      </w:r>
      <w:proofErr w:type="spellEnd"/>
      <w:r w:rsidR="004130A1">
        <w:rPr>
          <w:b/>
          <w:sz w:val="22"/>
          <w:szCs w:val="22"/>
          <w:lang w:val="en-US"/>
        </w:rPr>
        <w:t>}</w:t>
      </w:r>
      <w:r w:rsidRPr="004130A1">
        <w:rPr>
          <w:b/>
          <w:sz w:val="22"/>
          <w:szCs w:val="22"/>
          <w:lang w:val="en-US"/>
        </w:rPr>
        <w:t>)</w:t>
      </w:r>
    </w:p>
    <w:p w14:paraId="22E2D0BF" w14:textId="77777777" w:rsidR="00E81E08" w:rsidRPr="004130A1" w:rsidRDefault="00E81E08" w:rsidP="00E81E08">
      <w:pPr>
        <w:jc w:val="center"/>
        <w:rPr>
          <w:b/>
          <w:sz w:val="22"/>
          <w:szCs w:val="22"/>
          <w:lang w:val="en-US"/>
        </w:rPr>
      </w:pPr>
    </w:p>
    <w:p w14:paraId="726F051A" w14:textId="77777777" w:rsidR="00E81E08" w:rsidRPr="004130A1" w:rsidRDefault="00E81E08" w:rsidP="00E81E08">
      <w:pPr>
        <w:jc w:val="center"/>
        <w:rPr>
          <w:b/>
          <w:sz w:val="22"/>
          <w:szCs w:val="22"/>
          <w:lang w:val="en-US"/>
        </w:rPr>
      </w:pPr>
    </w:p>
    <w:p w14:paraId="2823AEDB" w14:textId="77777777" w:rsidR="004130A1" w:rsidRPr="004130A1" w:rsidRDefault="004130A1" w:rsidP="00E81E08">
      <w:pPr>
        <w:jc w:val="center"/>
        <w:rPr>
          <w:b/>
          <w:sz w:val="22"/>
          <w:szCs w:val="22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130A1" w14:paraId="6FA951CB" w14:textId="77777777" w:rsidTr="004130A1">
        <w:tc>
          <w:tcPr>
            <w:tcW w:w="4672" w:type="dxa"/>
          </w:tcPr>
          <w:p w14:paraId="7BF7DD7F" w14:textId="77777777" w:rsidR="004130A1" w:rsidRDefault="004130A1" w:rsidP="004130A1">
            <w:pPr>
              <w:ind w:right="510"/>
              <w:jc w:val="right"/>
              <w:rPr>
                <w:b/>
                <w:sz w:val="22"/>
                <w:szCs w:val="22"/>
              </w:rPr>
            </w:pPr>
            <w:r w:rsidRPr="00E81E08">
              <w:rPr>
                <w:b/>
                <w:sz w:val="22"/>
                <w:szCs w:val="22"/>
              </w:rPr>
              <w:t>Авторы:</w:t>
            </w:r>
          </w:p>
        </w:tc>
        <w:tc>
          <w:tcPr>
            <w:tcW w:w="4673" w:type="dxa"/>
          </w:tcPr>
          <w:p w14:paraId="6EF95E73" w14:textId="6FBF7F39" w:rsidR="004130A1" w:rsidRPr="004130A1" w:rsidRDefault="0001504A" w:rsidP="00B347F5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${</w:t>
            </w:r>
            <w:proofErr w:type="spellStart"/>
            <w:r w:rsidR="00A13170" w:rsidRPr="00A13170">
              <w:rPr>
                <w:b/>
                <w:bCs/>
                <w:color w:val="000000"/>
                <w:sz w:val="22"/>
                <w:szCs w:val="22"/>
              </w:rPr>
              <w:t>key_ria_authors_short</w:t>
            </w:r>
            <w:proofErr w:type="spellEnd"/>
            <w:r w:rsidR="004130A1">
              <w:rPr>
                <w:b/>
                <w:sz w:val="22"/>
                <w:szCs w:val="22"/>
                <w:lang w:val="en-US"/>
              </w:rPr>
              <w:t>}</w:t>
            </w:r>
          </w:p>
        </w:tc>
      </w:tr>
    </w:tbl>
    <w:p w14:paraId="4DB3C7DD" w14:textId="77777777" w:rsidR="004130A1" w:rsidRDefault="004130A1" w:rsidP="00FF43E7">
      <w:pPr>
        <w:tabs>
          <w:tab w:val="left" w:pos="0"/>
        </w:tabs>
        <w:ind w:left="2832" w:firstLine="854"/>
        <w:rPr>
          <w:b/>
          <w:sz w:val="22"/>
          <w:szCs w:val="22"/>
        </w:rPr>
      </w:pPr>
    </w:p>
    <w:p w14:paraId="05075184" w14:textId="77777777" w:rsidR="004130A1" w:rsidRDefault="004130A1" w:rsidP="00FF43E7">
      <w:pPr>
        <w:tabs>
          <w:tab w:val="left" w:pos="0"/>
        </w:tabs>
        <w:ind w:left="2832" w:firstLine="854"/>
        <w:rPr>
          <w:b/>
          <w:sz w:val="22"/>
          <w:szCs w:val="22"/>
        </w:rPr>
      </w:pPr>
    </w:p>
    <w:p w14:paraId="04CEDB78" w14:textId="77777777" w:rsidR="004130A1" w:rsidRDefault="004130A1" w:rsidP="00FF43E7">
      <w:pPr>
        <w:tabs>
          <w:tab w:val="left" w:pos="0"/>
        </w:tabs>
        <w:ind w:left="2832" w:firstLine="854"/>
        <w:rPr>
          <w:b/>
          <w:sz w:val="22"/>
          <w:szCs w:val="22"/>
        </w:rPr>
      </w:pPr>
    </w:p>
    <w:p w14:paraId="0EC64C02" w14:textId="028B819B" w:rsidR="00FF43E7" w:rsidRPr="004130A1" w:rsidRDefault="0001504A" w:rsidP="00FF43E7">
      <w:pPr>
        <w:tabs>
          <w:tab w:val="left" w:pos="0"/>
        </w:tabs>
        <w:ind w:left="2832" w:firstLine="854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${</w:t>
      </w:r>
      <w:proofErr w:type="spellStart"/>
      <w:r w:rsidR="004130A1">
        <w:rPr>
          <w:b/>
          <w:sz w:val="22"/>
          <w:szCs w:val="22"/>
          <w:lang w:val="en-US"/>
        </w:rPr>
        <w:t>key_ri</w:t>
      </w:r>
      <w:r w:rsidR="00B347F5">
        <w:rPr>
          <w:b/>
          <w:sz w:val="22"/>
          <w:szCs w:val="22"/>
          <w:lang w:val="en-US"/>
        </w:rPr>
        <w:t>a</w:t>
      </w:r>
      <w:r w:rsidR="004130A1">
        <w:rPr>
          <w:b/>
          <w:sz w:val="22"/>
          <w:szCs w:val="22"/>
          <w:lang w:val="en-US"/>
        </w:rPr>
        <w:t>_year</w:t>
      </w:r>
      <w:proofErr w:type="spellEnd"/>
      <w:r w:rsidR="004130A1">
        <w:rPr>
          <w:b/>
          <w:sz w:val="22"/>
          <w:szCs w:val="22"/>
          <w:lang w:val="en-US"/>
        </w:rPr>
        <w:t>}</w:t>
      </w:r>
    </w:p>
    <w:sectPr w:rsidR="00FF43E7" w:rsidRPr="004130A1" w:rsidSect="000D4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222D4"/>
    <w:multiLevelType w:val="hybridMultilevel"/>
    <w:tmpl w:val="D04EE2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233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4A"/>
    <w:rsid w:val="0001504A"/>
    <w:rsid w:val="0002187A"/>
    <w:rsid w:val="0004670F"/>
    <w:rsid w:val="00066C5B"/>
    <w:rsid w:val="000D4F4C"/>
    <w:rsid w:val="000E0C96"/>
    <w:rsid w:val="000E38DC"/>
    <w:rsid w:val="001C3ED2"/>
    <w:rsid w:val="002177F7"/>
    <w:rsid w:val="00261392"/>
    <w:rsid w:val="00276952"/>
    <w:rsid w:val="00281881"/>
    <w:rsid w:val="00297A46"/>
    <w:rsid w:val="002F7B46"/>
    <w:rsid w:val="00304E8D"/>
    <w:rsid w:val="0035600B"/>
    <w:rsid w:val="003A2786"/>
    <w:rsid w:val="004130A1"/>
    <w:rsid w:val="00422B9B"/>
    <w:rsid w:val="0049016F"/>
    <w:rsid w:val="0051332B"/>
    <w:rsid w:val="005506CB"/>
    <w:rsid w:val="00572F43"/>
    <w:rsid w:val="005A09A2"/>
    <w:rsid w:val="00601999"/>
    <w:rsid w:val="00605906"/>
    <w:rsid w:val="006734AB"/>
    <w:rsid w:val="00760E53"/>
    <w:rsid w:val="00764FEB"/>
    <w:rsid w:val="007975A8"/>
    <w:rsid w:val="008C0A6E"/>
    <w:rsid w:val="008C1D2E"/>
    <w:rsid w:val="008E48F8"/>
    <w:rsid w:val="008E59F0"/>
    <w:rsid w:val="009B761B"/>
    <w:rsid w:val="009E4EFF"/>
    <w:rsid w:val="00A13170"/>
    <w:rsid w:val="00A24915"/>
    <w:rsid w:val="00AE072A"/>
    <w:rsid w:val="00B347F5"/>
    <w:rsid w:val="00B54578"/>
    <w:rsid w:val="00BC0364"/>
    <w:rsid w:val="00C12666"/>
    <w:rsid w:val="00CF42A5"/>
    <w:rsid w:val="00D6447C"/>
    <w:rsid w:val="00D92779"/>
    <w:rsid w:val="00E81E08"/>
    <w:rsid w:val="00EC1116"/>
    <w:rsid w:val="00ED3329"/>
    <w:rsid w:val="00EE021E"/>
    <w:rsid w:val="00F304F0"/>
    <w:rsid w:val="00FA77B6"/>
    <w:rsid w:val="00FF4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E582AC"/>
  <w15:docId w15:val="{356A2544-359F-428A-974A-33D66EBE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447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E48F8"/>
    <w:rPr>
      <w:rFonts w:ascii="Segoe UI" w:hAnsi="Segoe UI"/>
      <w:sz w:val="18"/>
      <w:szCs w:val="18"/>
    </w:rPr>
  </w:style>
  <w:style w:type="character" w:customStyle="1" w:styleId="a4">
    <w:name w:val="Текст выноски Знак"/>
    <w:link w:val="a3"/>
    <w:rsid w:val="008E48F8"/>
    <w:rPr>
      <w:rFonts w:ascii="Segoe UI" w:hAnsi="Segoe UI" w:cs="Segoe UI"/>
      <w:sz w:val="18"/>
      <w:szCs w:val="18"/>
    </w:rPr>
  </w:style>
  <w:style w:type="table" w:styleId="a5">
    <w:name w:val="Table Grid"/>
    <w:basedOn w:val="a1"/>
    <w:rsid w:val="00413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77;&#1085;&#1080;&#1089;\Documents\generation%20document\rdg\templates\&#1054;&#1073;&#1083;&#1086;&#1078;&#1082;&#1072;%20&#1076;&#1083;&#1103;%20&#1076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56e6d-a0e1-4853-a0dd-658c7e9ec0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DA732502B6C147A48D6346117A915D" ma:contentTypeVersion="10" ma:contentTypeDescription="Создание документа." ma:contentTypeScope="" ma:versionID="bc626bac5fb109c343109044005fa611">
  <xsd:schema xmlns:xsd="http://www.w3.org/2001/XMLSchema" xmlns:xs="http://www.w3.org/2001/XMLSchema" xmlns:p="http://schemas.microsoft.com/office/2006/metadata/properties" xmlns:ns2="66956e6d-a0e1-4853-a0dd-658c7e9ec04e" targetNamespace="http://schemas.microsoft.com/office/2006/metadata/properties" ma:root="true" ma:fieldsID="eb14cd2dfdcb92180a268687cb981f4c" ns2:_="">
    <xsd:import namespace="66956e6d-a0e1-4853-a0dd-658c7e9ec0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6e6d-a0e1-4853-a0dd-658c7e9ec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d689c11-42a8-413a-9537-252dfc7d58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1A3844-5FA7-44F6-8C6E-2EAB22EE1074}">
  <ds:schemaRefs>
    <ds:schemaRef ds:uri="http://schemas.microsoft.com/office/2006/metadata/properties"/>
    <ds:schemaRef ds:uri="http://schemas.microsoft.com/office/infopath/2007/PartnerControls"/>
    <ds:schemaRef ds:uri="66956e6d-a0e1-4853-a0dd-658c7e9ec04e"/>
  </ds:schemaRefs>
</ds:datastoreItem>
</file>

<file path=customXml/itemProps2.xml><?xml version="1.0" encoding="utf-8"?>
<ds:datastoreItem xmlns:ds="http://schemas.openxmlformats.org/officeDocument/2006/customXml" ds:itemID="{8AC02231-EA54-43DD-A996-090A9B6EB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3D4E09-AC4F-4670-89F6-D73C191FB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56e6d-a0e1-4853-a0dd-658c7e9ec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Обложка для диска.dotx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государственное бюджетное образовательное учреждение</vt:lpstr>
      <vt:lpstr>федеральное государственное бюджетное образовательное учреждение</vt:lpstr>
    </vt:vector>
  </TitlesOfParts>
  <Company>РУДН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</dc:title>
  <dc:subject/>
  <dc:creator>Денис Матюшкин</dc:creator>
  <cp:keywords/>
  <dc:description/>
  <cp:lastModifiedBy>Матюшкин Денис Владимирович</cp:lastModifiedBy>
  <cp:revision>1</cp:revision>
  <cp:lastPrinted>2017-12-07T08:40:00Z</cp:lastPrinted>
  <dcterms:created xsi:type="dcterms:W3CDTF">2024-04-29T14:08:00Z</dcterms:created>
  <dcterms:modified xsi:type="dcterms:W3CDTF">2024-04-29T14:08:00Z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0x01010027DA732502B6C147A48D6346117A915D</vt:lpwstr>
  </property>
</Properties>
</file>