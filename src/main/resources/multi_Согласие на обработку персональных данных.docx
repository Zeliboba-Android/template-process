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1E43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Федеральную службу</w:t>
      </w:r>
    </w:p>
    <w:p w14:paraId="7AB9CD19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интеллектуальной собственности</w:t>
      </w:r>
    </w:p>
    <w:p w14:paraId="44FE3357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Бережковская наб., д. 30, корп. 1,</w:t>
      </w:r>
    </w:p>
    <w:p w14:paraId="670462CD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Москва, Г-59, ГСП-3, 125993,</w:t>
      </w:r>
    </w:p>
    <w:p w14:paraId="2E4F3647" w14:textId="77777777" w:rsidR="00CA749C" w:rsidRDefault="005F051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Российская Федерация</w:t>
      </w:r>
    </w:p>
    <w:p w14:paraId="2FE21989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FFA6B26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4ED4422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D5B9016" w14:textId="1B1E3C1D" w:rsidR="00CA749C" w:rsidRDefault="005F0514">
      <w:pPr>
        <w:spacing w:after="0" w:line="240" w:lineRule="auto"/>
        <w:rPr>
          <w:rFonts w:ascii="Times New Roman" w:hAnsi="Times New Roman"/>
          <w:b/>
          <w:bCs/>
          <w:cap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Название программы для ЭВМ или базы данных: </w:t>
      </w:r>
      <w:r w:rsidR="00F3794A">
        <w:rPr>
          <w:rFonts w:ascii="Times New Roman" w:hAnsi="Times New Roman"/>
          <w:color w:val="000000" w:themeColor="text1"/>
          <w:sz w:val="28"/>
          <w:szCs w:val="28"/>
        </w:rPr>
        <w:br/>
      </w:r>
      <w:r w:rsidR="00730EE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A62B88" w:rsidRPr="00A62B88">
        <w:rPr>
          <w:rFonts w:ascii="Times New Roman" w:hAnsi="Times New Roman"/>
          <w:b/>
          <w:bCs/>
          <w:sz w:val="28"/>
          <w:szCs w:val="28"/>
        </w:rPr>
        <w:t>key_ria_title</w:t>
      </w:r>
      <w:proofErr w:type="spellEnd"/>
      <w:r w:rsidR="00A62B88" w:rsidRPr="00A62B88">
        <w:rPr>
          <w:rFonts w:ascii="Times New Roman" w:hAnsi="Times New Roman"/>
          <w:b/>
          <w:bCs/>
          <w:sz w:val="28"/>
          <w:szCs w:val="28"/>
        </w:rPr>
        <w:t>}</w:t>
      </w:r>
    </w:p>
    <w:p w14:paraId="6CB37D9F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CE730AD" w14:textId="77777777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№ заявки__________________________________________________________</w:t>
      </w:r>
    </w:p>
    <w:p w14:paraId="0C4336B1" w14:textId="77777777" w:rsidR="00CA749C" w:rsidRDefault="005F051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(указывается при наличии регистрационного номера заявки)</w:t>
      </w:r>
    </w:p>
    <w:p w14:paraId="0995CF9D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34A6D0F" w14:textId="77777777" w:rsidR="00CA749C" w:rsidRDefault="005F051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на обработку персональных данных</w:t>
      </w:r>
    </w:p>
    <w:p w14:paraId="6946CD09" w14:textId="77777777" w:rsidR="00CA749C" w:rsidRDefault="00CA749C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C34C462" w14:textId="7D4B09AB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Ф. И. О. субъекта персональных данных: </w:t>
      </w:r>
      <w:r w:rsidR="00730EE3">
        <w:rPr>
          <w:rFonts w:ascii="Times New Roman" w:hAnsi="Times New Roman"/>
          <w:color w:val="000000" w:themeColor="text1"/>
          <w:sz w:val="28"/>
          <w:szCs w:val="28"/>
        </w:rPr>
        <w:t>${</w:t>
      </w:r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key_ria_authorX</w:t>
      </w:r>
      <w:r w:rsidR="007A02B0" w:rsidRPr="007A02B0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_fullname_long}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F5ED5F1" w14:textId="42BEDF08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Адрес места жительства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730EE3">
        <w:rPr>
          <w:rFonts w:ascii="Times New Roman" w:hAnsi="Times New Roman"/>
          <w:color w:val="000000" w:themeColor="text1"/>
          <w:sz w:val="28"/>
          <w:szCs w:val="28"/>
        </w:rPr>
        <w:t>${</w:t>
      </w:r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key_ria_authorX</w:t>
      </w:r>
      <w:r w:rsidR="007A02B0" w:rsidRPr="007A02B0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A62B88" w:rsidRPr="00A62B88">
        <w:rPr>
          <w:rFonts w:ascii="Times New Roman" w:hAnsi="Times New Roman"/>
          <w:color w:val="000000" w:themeColor="text1"/>
          <w:sz w:val="28"/>
          <w:szCs w:val="28"/>
        </w:rPr>
        <w:t>_address}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.</w:t>
      </w:r>
    </w:p>
    <w:p w14:paraId="24425F6F" w14:textId="07B5A715" w:rsidR="00CA749C" w:rsidRDefault="005F0514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Документ, удостоверяющий личность субъекта персональных данных, дата его выдачи и выдавший орган: </w:t>
      </w:r>
      <w:r w:rsidR="00730EE3">
        <w:rPr>
          <w:rFonts w:ascii="Times New Roman" w:hAnsi="Times New Roman"/>
          <w:sz w:val="28"/>
          <w:szCs w:val="28"/>
        </w:rPr>
        <w:t>${</w:t>
      </w:r>
      <w:proofErr w:type="spellStart"/>
      <w:r w:rsidR="00A62B88" w:rsidRPr="00A62B88">
        <w:rPr>
          <w:rFonts w:ascii="Times New Roman" w:hAnsi="Times New Roman"/>
          <w:sz w:val="28"/>
          <w:szCs w:val="28"/>
        </w:rPr>
        <w:t>key_ria_authorX</w:t>
      </w:r>
      <w:proofErr w:type="spellEnd"/>
      <w:r w:rsidR="007A02B0" w:rsidRPr="007A02B0">
        <w:rPr>
          <w:rFonts w:ascii="Times New Roman" w:hAnsi="Times New Roman"/>
          <w:sz w:val="28"/>
          <w:szCs w:val="28"/>
        </w:rPr>
        <w:t>1</w:t>
      </w:r>
      <w:r w:rsidR="00A62B88" w:rsidRPr="00A62B88">
        <w:rPr>
          <w:rFonts w:ascii="Times New Roman" w:hAnsi="Times New Roman"/>
          <w:sz w:val="28"/>
          <w:szCs w:val="28"/>
        </w:rPr>
        <w:t>_</w:t>
      </w:r>
      <w:proofErr w:type="spellStart"/>
      <w:r w:rsidR="00A62B88" w:rsidRPr="00A62B88">
        <w:rPr>
          <w:rFonts w:ascii="Times New Roman" w:hAnsi="Times New Roman"/>
          <w:sz w:val="28"/>
          <w:szCs w:val="28"/>
        </w:rPr>
        <w:t>id_document</w:t>
      </w:r>
      <w:proofErr w:type="spellEnd"/>
      <w:r w:rsidR="00A62B88" w:rsidRPr="00A62B88">
        <w:rPr>
          <w:rFonts w:ascii="Times New Roman" w:hAnsi="Times New Roman"/>
          <w:sz w:val="28"/>
          <w:szCs w:val="28"/>
        </w:rPr>
        <w:t>}</w:t>
      </w:r>
      <w:r w:rsidR="00343897">
        <w:rPr>
          <w:rFonts w:ascii="Times New Roman" w:hAnsi="Times New Roman"/>
          <w:sz w:val="28"/>
          <w:szCs w:val="28"/>
        </w:rPr>
        <w:t>.</w:t>
      </w:r>
    </w:p>
    <w:p w14:paraId="2153F9EC" w14:textId="77777777" w:rsidR="00CA749C" w:rsidRDefault="005F0514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Подтверждаю согласие на обработку моих персональных данных, предусмотренную частью 3 статьи 3 Федерального закона от 27 июля 2006 г.</w:t>
      </w:r>
    </w:p>
    <w:p w14:paraId="2DA788FC" w14:textId="77777777" w:rsidR="00CA749C" w:rsidRDefault="005F05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14:paraId="0F3EF282" w14:textId="77777777" w:rsidR="00CA749C" w:rsidRDefault="005F0514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«О персональных данных».</w:t>
      </w:r>
    </w:p>
    <w:p w14:paraId="7CEA1939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4080496"/>
    </w:p>
    <w:p w14:paraId="3BD6A228" w14:textId="77777777" w:rsidR="00CA749C" w:rsidRDefault="00CA749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A62B88" w14:paraId="388F3320" w14:textId="77777777" w:rsidTr="00A62B88">
        <w:tc>
          <w:tcPr>
            <w:tcW w:w="6941" w:type="dxa"/>
          </w:tcPr>
          <w:p w14:paraId="3417BB83" w14:textId="3D1C2F30" w:rsidR="00A62B88" w:rsidRPr="00A62B88" w:rsidRDefault="00A62B88" w:rsidP="00A62B8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____________________ / </w:t>
            </w:r>
            <w:r w:rsidR="00730EE3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${</w:t>
            </w:r>
            <w:r w:rsidRPr="00A62B88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key_ria_authorX</w:t>
            </w:r>
            <w:r w:rsidR="007A02B0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1</w:t>
            </w:r>
            <w:r w:rsidRPr="00A62B88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_fullname_short}</w:t>
            </w:r>
            <w:r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 </w:t>
            </w:r>
            <w:r w:rsidRPr="00A62B88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/</w:t>
            </w:r>
          </w:p>
        </w:tc>
        <w:tc>
          <w:tcPr>
            <w:tcW w:w="2404" w:type="dxa"/>
          </w:tcPr>
          <w:p w14:paraId="0D816869" w14:textId="77777777" w:rsidR="00A62B88" w:rsidRPr="00A62B88" w:rsidRDefault="00A62B88" w:rsidP="00A62B88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r w:rsidRPr="00A62B8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___________</w:t>
            </w:r>
          </w:p>
        </w:tc>
      </w:tr>
      <w:bookmarkEnd w:id="0"/>
    </w:tbl>
    <w:p w14:paraId="68A92831" w14:textId="77777777" w:rsidR="00A62B88" w:rsidRDefault="00A62B8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A62B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E3"/>
    <w:rsid w:val="00214BA1"/>
    <w:rsid w:val="00343897"/>
    <w:rsid w:val="00357BFA"/>
    <w:rsid w:val="004759D2"/>
    <w:rsid w:val="005F0514"/>
    <w:rsid w:val="00730EE3"/>
    <w:rsid w:val="007A02B0"/>
    <w:rsid w:val="00892644"/>
    <w:rsid w:val="009D4608"/>
    <w:rsid w:val="00A62B88"/>
    <w:rsid w:val="00C83F87"/>
    <w:rsid w:val="00CA749C"/>
    <w:rsid w:val="00D2413A"/>
    <w:rsid w:val="00F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BD8A"/>
  <w15:docId w15:val="{EF1BF909-6B0A-489F-B989-41ECCFF1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List"/>
    <w:basedOn w:val="a4"/>
    <w:rPr>
      <w:rFonts w:cs="Mangal"/>
    </w:rPr>
  </w:style>
  <w:style w:type="character" w:customStyle="1" w:styleId="a7">
    <w:name w:val="Текст выноски Знак"/>
    <w:basedOn w:val="a0"/>
    <w:semiHidden/>
    <w:qFormat/>
    <w:rPr>
      <w:rFonts w:ascii="Segoe UI" w:eastAsia="Times New Roman" w:hAnsi="Segoe UI" w:cs="Segoe UI"/>
      <w:sz w:val="18"/>
      <w:szCs w:val="18"/>
      <w:lang w:eastAsia="en-U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Mangal"/>
    </w:rPr>
  </w:style>
  <w:style w:type="table" w:styleId="a8">
    <w:name w:val="Table Grid"/>
    <w:basedOn w:val="a1"/>
    <w:locked/>
    <w:rsid w:val="00A6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wnloads\rdg%203\rdg\templates\&#1057;&#1086;&#1075;&#1083;&#1072;&#1089;&#1080;&#1077;%20&#1085;&#1072;%20&#1086;&#1073;&#1088;&#1072;&#1073;&#1086;&#1090;&#1082;&#1091;%20&#1087;&#1077;&#1088;&#1089;&#1086;&#1085;&#1072;&#1083;&#1100;&#1085;&#1099;&#1093;%20&#1076;&#1072;&#1085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C510116-8DEE-4D8C-8452-BC0251E4D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9A9077-0D62-4699-B11E-A270BCCC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B713DE-E01E-45EE-90EE-6476773347A6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 на обработку персональных данных.dotx</Template>
  <TotalTime>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Федеральную службу</vt:lpstr>
      <vt:lpstr>В Федеральную службу</vt:lpstr>
    </vt:vector>
  </TitlesOfParts>
  <Company>PFU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Федеральную службу</dc:title>
  <dc:creator>Дмитрий Миронов</dc:creator>
  <cp:lastModifiedBy>Матюшкин Денис Владимирович</cp:lastModifiedBy>
  <cp:revision>2</cp:revision>
  <cp:lastPrinted>2018-04-19T15:53:00Z</cp:lastPrinted>
  <dcterms:created xsi:type="dcterms:W3CDTF">2024-04-29T14:09:00Z</dcterms:created>
  <dcterms:modified xsi:type="dcterms:W3CDTF">2024-05-27T14:00:00Z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1033-10.2.0.7494</vt:lpwstr>
  </property>
  <property fmtid="{D5CDD505-2E9C-101B-9397-08002B2CF9AE}" pid="9" name="ContentTypeId">
    <vt:lpwstr>0x01010027DA732502B6C147A48D6346117A915D</vt:lpwstr>
  </property>
</Properties>
</file>